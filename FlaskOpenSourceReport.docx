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93B18" w14:textId="77777777" w:rsidR="0041152B" w:rsidRDefault="0041152B" w:rsidP="00224640">
      <w:pPr>
        <w:pStyle w:val="Title"/>
      </w:pPr>
      <w:r>
        <w:rPr>
          <w:rStyle w:val="Emphasis"/>
        </w:rPr>
        <w:t>Open-Source Report</w:t>
      </w:r>
      <w:r w:rsidR="00224640" w:rsidRPr="000040C5">
        <w:t xml:space="preserve"> </w:t>
      </w:r>
    </w:p>
    <w:p w14:paraId="1C60B890" w14:textId="69BAFDE4" w:rsidR="002E626B" w:rsidRPr="000040C5" w:rsidRDefault="0041152B" w:rsidP="00224640">
      <w:pPr>
        <w:pStyle w:val="Title"/>
      </w:pPr>
      <w:r>
        <w:t>Flask</w:t>
      </w:r>
    </w:p>
    <w:p w14:paraId="45953EE2" w14:textId="6E84B39F" w:rsidR="00C31B26" w:rsidRPr="000040C5" w:rsidRDefault="0041152B" w:rsidP="00224640">
      <w:pPr>
        <w:pStyle w:val="Subtitle"/>
      </w:pPr>
      <w:r>
        <w:t>An Overview of the Flask Web Framework</w:t>
      </w:r>
    </w:p>
    <w:p w14:paraId="099A4463" w14:textId="07942754" w:rsidR="00C31B26" w:rsidRPr="000040C5" w:rsidRDefault="0041152B" w:rsidP="00224640">
      <w:pPr>
        <w:pStyle w:val="CoverHead1"/>
      </w:pPr>
      <w:r>
        <w:t>Student Group:</w:t>
      </w:r>
    </w:p>
    <w:p w14:paraId="7E3E4D19" w14:textId="157EAFB0" w:rsidR="00C31B26" w:rsidRPr="000040C5" w:rsidRDefault="0041152B" w:rsidP="00224640">
      <w:pPr>
        <w:pStyle w:val="CoverHead2"/>
      </w:pPr>
      <w:r>
        <w:t xml:space="preserve">Jesse Clapper, Joseph </w:t>
      </w:r>
      <w:proofErr w:type="spellStart"/>
      <w:r>
        <w:t>Naro</w:t>
      </w:r>
      <w:proofErr w:type="spellEnd"/>
      <w:r>
        <w:t xml:space="preserve">, </w:t>
      </w:r>
      <w:r w:rsidRPr="0041152B">
        <w:t xml:space="preserve">Matthew </w:t>
      </w:r>
      <w:proofErr w:type="spellStart"/>
      <w:r w:rsidRPr="0041152B">
        <w:t>Wiewiorski</w:t>
      </w:r>
      <w:proofErr w:type="spellEnd"/>
    </w:p>
    <w:p w14:paraId="3720AEB2" w14:textId="77777777" w:rsidR="00224640" w:rsidRPr="000040C5" w:rsidRDefault="00472558" w:rsidP="00224640">
      <w:pPr>
        <w:pStyle w:val="CoverHead1"/>
      </w:pPr>
      <w:sdt>
        <w:sdtPr>
          <w:id w:val="-978144679"/>
          <w:placeholder>
            <w:docPart w:val="F35752F04A3945A68953C1A17F6A047B"/>
          </w:placeholder>
          <w:temporary/>
          <w:showingPlcHdr/>
          <w15:appearance w15:val="hidden"/>
        </w:sdtPr>
        <w:sdtEndPr/>
        <w:sdtContent>
          <w:r w:rsidR="00224640" w:rsidRPr="000040C5">
            <w:t>Teacher:</w:t>
          </w:r>
        </w:sdtContent>
      </w:sdt>
    </w:p>
    <w:p w14:paraId="7BDAAAD1" w14:textId="5C99C7FC" w:rsidR="00EB6826" w:rsidRPr="000040C5" w:rsidRDefault="0041152B" w:rsidP="006C67DE">
      <w:pPr>
        <w:pStyle w:val="CoverHead2"/>
      </w:pPr>
      <w:r>
        <w:t xml:space="preserve">Jesse </w:t>
      </w:r>
      <w:proofErr w:type="spellStart"/>
      <w:r>
        <w:t>Hartloff</w:t>
      </w:r>
      <w:proofErr w:type="spellEnd"/>
    </w:p>
    <w:p w14:paraId="0ED8110F" w14:textId="77777777" w:rsidR="00224640" w:rsidRPr="000040C5" w:rsidRDefault="00472558" w:rsidP="00224640">
      <w:pPr>
        <w:pStyle w:val="CoverHead1"/>
      </w:pPr>
      <w:sdt>
        <w:sdtPr>
          <w:id w:val="-1976748250"/>
          <w:placeholder>
            <w:docPart w:val="18E1C8E5C3EF43A2BA3B26E18DBCB9A5"/>
          </w:placeholder>
          <w:temporary/>
          <w:showingPlcHdr/>
          <w15:appearance w15:val="hidden"/>
        </w:sdtPr>
        <w:sdtEndPr/>
        <w:sdtContent>
          <w:r w:rsidR="00224640" w:rsidRPr="000040C5">
            <w:t>Course:</w:t>
          </w:r>
        </w:sdtContent>
      </w:sdt>
    </w:p>
    <w:p w14:paraId="12132D1E" w14:textId="1F7212DE" w:rsidR="00EB6826" w:rsidRPr="000040C5" w:rsidRDefault="00472558" w:rsidP="00224640">
      <w:pPr>
        <w:pStyle w:val="CoverHead2"/>
      </w:pPr>
      <w:sdt>
        <w:sdtPr>
          <w:alias w:val="Title"/>
          <w:tag w:val=""/>
          <w:id w:val="-1762127408"/>
          <w:placeholder>
            <w:docPart w:val="43F9028C5BA74BC0B7BA6173F602896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A56E1">
            <w:t>CSE312</w:t>
          </w:r>
        </w:sdtContent>
      </w:sdt>
    </w:p>
    <w:p w14:paraId="04B68203" w14:textId="77777777" w:rsidR="00EB6826" w:rsidRPr="000040C5" w:rsidRDefault="00EB6826" w:rsidP="008606AB">
      <w:r w:rsidRPr="000040C5">
        <w:br w:type="page"/>
      </w:r>
    </w:p>
    <w:p w14:paraId="4E7DCB21" w14:textId="40B47384" w:rsidR="006C08BD" w:rsidRDefault="00D75AB8" w:rsidP="00D75AB8">
      <w:pPr>
        <w:pStyle w:val="Heading1"/>
      </w:pPr>
      <w:r>
        <w:lastRenderedPageBreak/>
        <w:t>What is Flask?</w:t>
      </w:r>
    </w:p>
    <w:p w14:paraId="65C05682" w14:textId="7D234417" w:rsidR="00D75AB8" w:rsidRDefault="00D75AB8" w:rsidP="00D75AB8">
      <w:pPr>
        <w:rPr>
          <w:rStyle w:val="Emphasis"/>
        </w:rPr>
      </w:pPr>
      <w:r>
        <w:rPr>
          <w:rStyle w:val="Emphasis"/>
        </w:rPr>
        <w:t xml:space="preserve">Flask is an open source web framework meant to provide its users with the tools and libraries necessary to create a variety of web applications. It is a micro-framework with minimal reliance on any external libraries, needing only the </w:t>
      </w:r>
      <w:proofErr w:type="spellStart"/>
      <w:r>
        <w:rPr>
          <w:rStyle w:val="Emphasis"/>
        </w:rPr>
        <w:t>Werkzeug</w:t>
      </w:r>
      <w:proofErr w:type="spellEnd"/>
      <w:r>
        <w:rPr>
          <w:rStyle w:val="Emphasis"/>
        </w:rPr>
        <w:t xml:space="preserve"> utility library and the </w:t>
      </w:r>
      <w:r w:rsidR="007B2A3C">
        <w:rPr>
          <w:rStyle w:val="Emphasis"/>
        </w:rPr>
        <w:t>J</w:t>
      </w:r>
      <w:r>
        <w:rPr>
          <w:rStyle w:val="Emphasis"/>
        </w:rPr>
        <w:t>inja2 template engine to function;</w:t>
      </w:r>
      <w:r w:rsidR="00407EA4">
        <w:rPr>
          <w:rStyle w:val="Emphasis"/>
        </w:rPr>
        <w:t xml:space="preserve"> and</w:t>
      </w:r>
      <w:r w:rsidR="002D57E0">
        <w:rPr>
          <w:rStyle w:val="Emphasis"/>
        </w:rPr>
        <w:t xml:space="preserve"> </w:t>
      </w:r>
      <w:r>
        <w:rPr>
          <w:rStyle w:val="Emphasis"/>
        </w:rPr>
        <w:t>making it a light and economical option for web development.</w:t>
      </w:r>
    </w:p>
    <w:p w14:paraId="451CB852" w14:textId="293652E7" w:rsidR="007B2A3C" w:rsidRDefault="007B2A3C" w:rsidP="007B2A3C">
      <w:pPr>
        <w:pStyle w:val="Heading2"/>
        <w:rPr>
          <w:rStyle w:val="Emphasis"/>
        </w:rPr>
      </w:pPr>
      <w:r>
        <w:rPr>
          <w:rStyle w:val="Emphasis"/>
        </w:rPr>
        <w:t>What does this do for us?</w:t>
      </w:r>
    </w:p>
    <w:p w14:paraId="3CBC3D44" w14:textId="7F7E8B83" w:rsidR="004E5C03" w:rsidRDefault="002D57E0" w:rsidP="00D75AB8">
      <w:pPr>
        <w:rPr>
          <w:rStyle w:val="Emphasis"/>
        </w:rPr>
      </w:pPr>
      <w:r>
        <w:rPr>
          <w:rStyle w:val="Emphasis"/>
        </w:rPr>
        <w:t>For our purposes</w:t>
      </w:r>
      <w:r w:rsidR="007B2A3C">
        <w:rPr>
          <w:rStyle w:val="Emphasis"/>
        </w:rPr>
        <w:t xml:space="preserve"> we only require most basic usage of Flask in order to handle webserver tasks such as serving files.</w:t>
      </w:r>
      <w:r w:rsidR="00656C8C">
        <w:rPr>
          <w:rStyle w:val="Emphasis"/>
        </w:rPr>
        <w:t xml:space="preserve"> Flask automatically creates a WSGI </w:t>
      </w:r>
      <w:r w:rsidR="00357647">
        <w:rPr>
          <w:rStyle w:val="Emphasis"/>
        </w:rPr>
        <w:t xml:space="preserve">webserver </w:t>
      </w:r>
      <w:r w:rsidR="00656C8C">
        <w:rPr>
          <w:rStyle w:val="Emphasis"/>
        </w:rPr>
        <w:t>that will function as the central object</w:t>
      </w:r>
      <w:r w:rsidR="00357647">
        <w:rPr>
          <w:rStyle w:val="Emphasis"/>
        </w:rPr>
        <w:t xml:space="preserve"> of the webserver when run</w:t>
      </w:r>
      <w:r w:rsidR="00656C8C">
        <w:rPr>
          <w:rStyle w:val="Emphasis"/>
        </w:rPr>
        <w:t xml:space="preserve">, with its own functions, templates, and more. There’s a lot of objects Flask automatically manages and creates for </w:t>
      </w:r>
      <w:r w:rsidR="004E5C03">
        <w:rPr>
          <w:rStyle w:val="Emphasis"/>
        </w:rPr>
        <w:t>its</w:t>
      </w:r>
      <w:r w:rsidR="00656C8C">
        <w:rPr>
          <w:rStyle w:val="Emphasis"/>
        </w:rPr>
        <w:t xml:space="preserve"> own purposes but for our project we only really worry about manipulating the request object and other basic file serving parts of it. </w:t>
      </w:r>
      <w:r w:rsidR="007B2A3C">
        <w:rPr>
          <w:rStyle w:val="Emphasis"/>
        </w:rPr>
        <w:t xml:space="preserve">For phase 2 of the project the only required functions we use from Flask are simply the url_for and redirect </w:t>
      </w:r>
      <w:r w:rsidR="0073768B">
        <w:rPr>
          <w:rStyle w:val="Emphasis"/>
        </w:rPr>
        <w:t>functions.</w:t>
      </w:r>
    </w:p>
    <w:p w14:paraId="44C4573C" w14:textId="70347653" w:rsidR="00BB0974" w:rsidRDefault="00BB0974" w:rsidP="00D75AB8">
      <w:pPr>
        <w:rPr>
          <w:rStyle w:val="Emphasis"/>
        </w:rPr>
      </w:pPr>
      <w:r>
        <w:rPr>
          <w:rStyle w:val="Emphasis"/>
        </w:rPr>
        <w:t>Sequentially our application starts by calling on Flask to generate it’s WSGI application according to specifications. This will not actually open any sockets or do any network tasks yet; this just generates the application. We then proceed to define the homepage for this application as index.html (using Flask functions described below) and at that point we run the application Flask returned.</w:t>
      </w:r>
    </w:p>
    <w:p w14:paraId="12C70B43" w14:textId="25F88B2B" w:rsidR="00084F6D" w:rsidRDefault="00BB0974" w:rsidP="00D75AB8">
      <w:pPr>
        <w:rPr>
          <w:rStyle w:val="Emphasis"/>
        </w:rPr>
      </w:pPr>
      <w:r>
        <w:rPr>
          <w:rStyle w:val="Emphasis"/>
        </w:rPr>
        <w:t>Once Flask runs the WSGI application it automatically performs webserver tasks, starting with opening a TCP socket on port 5000</w:t>
      </w:r>
      <w:r w:rsidR="00743C4D">
        <w:rPr>
          <w:rStyle w:val="Emphasis"/>
        </w:rPr>
        <w:t xml:space="preserve"> (the default value for Flask)</w:t>
      </w:r>
      <w:r>
        <w:rPr>
          <w:rStyle w:val="Emphasis"/>
        </w:rPr>
        <w:t xml:space="preserve"> and listening </w:t>
      </w:r>
      <w:r w:rsidR="00743C4D">
        <w:rPr>
          <w:rStyle w:val="Emphasis"/>
        </w:rPr>
        <w:t xml:space="preserve">for client-side requests. It then takes these requests, parses them, and (if capable) returns an appropriate HTTP response to </w:t>
      </w:r>
      <w:r w:rsidR="00DA1FCB">
        <w:rPr>
          <w:rStyle w:val="Emphasis"/>
        </w:rPr>
        <w:t xml:space="preserve">the client </w:t>
      </w:r>
      <w:r w:rsidR="00743C4D">
        <w:rPr>
          <w:rStyle w:val="Emphasis"/>
        </w:rPr>
        <w:t>through the same socket connection.</w:t>
      </w:r>
      <w:r w:rsidR="00290727">
        <w:rPr>
          <w:rStyle w:val="Emphasis"/>
        </w:rPr>
        <w:t xml:space="preserve"> </w:t>
      </w:r>
      <w:r w:rsidR="000775A7">
        <w:rPr>
          <w:rStyle w:val="Emphasis"/>
        </w:rPr>
        <w:t xml:space="preserve">A breakdown of all of this code is at </w:t>
      </w:r>
      <w:hyperlink r:id="rId10" w:history="1">
        <w:r w:rsidR="000775A7" w:rsidRPr="0022413B">
          <w:rPr>
            <w:rStyle w:val="Hyperlink"/>
          </w:rPr>
          <w:t>https://github.com/pallets/werkzeug/blob/master/src/werkzeug/serving.py</w:t>
        </w:r>
      </w:hyperlink>
      <w:r w:rsidR="000775A7">
        <w:t xml:space="preserve"> </w:t>
      </w:r>
      <w:r w:rsidR="006A3E17">
        <w:rPr>
          <w:rStyle w:val="Emphasis"/>
        </w:rPr>
        <w:t>but for a deeper breakdown:</w:t>
      </w:r>
    </w:p>
    <w:p w14:paraId="4AFFB362" w14:textId="3318BE29" w:rsidR="006A3E17" w:rsidRDefault="006A3E17" w:rsidP="006A3E17">
      <w:pPr>
        <w:pStyle w:val="ListParagraph"/>
        <w:numPr>
          <w:ilvl w:val="0"/>
          <w:numId w:val="12"/>
        </w:numPr>
        <w:rPr>
          <w:rStyle w:val="Emphasis"/>
          <w:iCs w:val="0"/>
          <w:color w:val="808080" w:themeColor="background1" w:themeShade="80"/>
        </w:rPr>
      </w:pPr>
      <w:r>
        <w:rPr>
          <w:rStyle w:val="Emphasis"/>
          <w:iCs w:val="0"/>
          <w:color w:val="808080" w:themeColor="background1" w:themeShade="80"/>
        </w:rPr>
        <w:t>After the initialization of the socket on port 5000, application (self) listens for a HTTP client request</w:t>
      </w:r>
    </w:p>
    <w:p w14:paraId="5743E989" w14:textId="2BAE5067" w:rsidR="006A3E17" w:rsidRDefault="006A3E17" w:rsidP="006A3E17">
      <w:pPr>
        <w:pStyle w:val="ListParagraph"/>
        <w:numPr>
          <w:ilvl w:val="0"/>
          <w:numId w:val="12"/>
        </w:numPr>
        <w:rPr>
          <w:rStyle w:val="Emphasis"/>
          <w:iCs w:val="0"/>
          <w:color w:val="808080" w:themeColor="background1" w:themeShade="80"/>
        </w:rPr>
      </w:pPr>
      <w:r>
        <w:rPr>
          <w:rStyle w:val="Emphasis"/>
          <w:iCs w:val="0"/>
          <w:color w:val="808080" w:themeColor="background1" w:themeShade="80"/>
        </w:rPr>
        <w:t xml:space="preserve">Once a request is logged the function </w:t>
      </w:r>
      <w:proofErr w:type="spellStart"/>
      <w:r>
        <w:rPr>
          <w:rStyle w:val="Emphasis"/>
          <w:iCs w:val="0"/>
          <w:color w:val="808080" w:themeColor="background1" w:themeShade="80"/>
        </w:rPr>
        <w:t>handle_one_request</w:t>
      </w:r>
      <w:proofErr w:type="spellEnd"/>
      <w:r>
        <w:rPr>
          <w:rStyle w:val="Emphasis"/>
          <w:iCs w:val="0"/>
          <w:color w:val="808080" w:themeColor="background1" w:themeShade="80"/>
        </w:rPr>
        <w:t xml:space="preserve"> extracts the entire request into a variable called </w:t>
      </w:r>
      <w:proofErr w:type="spellStart"/>
      <w:r>
        <w:rPr>
          <w:rStyle w:val="Emphasis"/>
          <w:iCs w:val="0"/>
          <w:color w:val="808080" w:themeColor="background1" w:themeShade="80"/>
        </w:rPr>
        <w:t>self.rawrequestline</w:t>
      </w:r>
      <w:proofErr w:type="spellEnd"/>
      <w:r>
        <w:rPr>
          <w:rStyle w:val="Emphasis"/>
          <w:iCs w:val="0"/>
          <w:color w:val="808080" w:themeColor="background1" w:themeShade="80"/>
        </w:rPr>
        <w:t xml:space="preserve"> using the </w:t>
      </w:r>
      <w:proofErr w:type="spellStart"/>
      <w:r>
        <w:rPr>
          <w:rStyle w:val="Emphasis"/>
          <w:iCs w:val="0"/>
          <w:color w:val="808080" w:themeColor="background1" w:themeShade="80"/>
        </w:rPr>
        <w:t>readline</w:t>
      </w:r>
      <w:proofErr w:type="spellEnd"/>
      <w:r>
        <w:rPr>
          <w:rStyle w:val="Emphasis"/>
          <w:iCs w:val="0"/>
          <w:color w:val="808080" w:themeColor="background1" w:themeShade="80"/>
        </w:rPr>
        <w:t xml:space="preserve"> function</w:t>
      </w:r>
    </w:p>
    <w:p w14:paraId="523CB128" w14:textId="30C0A7E4" w:rsidR="006A3E17" w:rsidRDefault="006A3E17" w:rsidP="006A3E17">
      <w:pPr>
        <w:pStyle w:val="ListParagraph"/>
        <w:numPr>
          <w:ilvl w:val="0"/>
          <w:numId w:val="12"/>
        </w:numPr>
        <w:rPr>
          <w:rStyle w:val="Emphasis"/>
          <w:iCs w:val="0"/>
          <w:color w:val="808080" w:themeColor="background1" w:themeShade="80"/>
        </w:rPr>
      </w:pPr>
      <w:r>
        <w:rPr>
          <w:rStyle w:val="Emphasis"/>
          <w:iCs w:val="0"/>
          <w:color w:val="808080" w:themeColor="background1" w:themeShade="80"/>
        </w:rPr>
        <w:t xml:space="preserve">If the </w:t>
      </w:r>
      <w:proofErr w:type="spellStart"/>
      <w:r>
        <w:rPr>
          <w:rStyle w:val="Emphasis"/>
          <w:iCs w:val="0"/>
          <w:color w:val="808080" w:themeColor="background1" w:themeShade="80"/>
        </w:rPr>
        <w:t>self.rawrequestline</w:t>
      </w:r>
      <w:proofErr w:type="spellEnd"/>
      <w:r>
        <w:rPr>
          <w:rStyle w:val="Emphasis"/>
          <w:iCs w:val="0"/>
          <w:color w:val="808080" w:themeColor="background1" w:themeShade="80"/>
        </w:rPr>
        <w:t xml:space="preserve"> variable is filled the function </w:t>
      </w:r>
      <w:proofErr w:type="spellStart"/>
      <w:r>
        <w:rPr>
          <w:rStyle w:val="Emphasis"/>
          <w:iCs w:val="0"/>
          <w:color w:val="808080" w:themeColor="background1" w:themeShade="80"/>
        </w:rPr>
        <w:t>parse_request</w:t>
      </w:r>
      <w:proofErr w:type="spellEnd"/>
      <w:r>
        <w:rPr>
          <w:rStyle w:val="Emphasis"/>
          <w:iCs w:val="0"/>
          <w:color w:val="808080" w:themeColor="background1" w:themeShade="80"/>
        </w:rPr>
        <w:t xml:space="preserve"> is then called and returns </w:t>
      </w:r>
      <w:proofErr w:type="spellStart"/>
      <w:r>
        <w:rPr>
          <w:rStyle w:val="Emphasis"/>
          <w:iCs w:val="0"/>
          <w:color w:val="808080" w:themeColor="background1" w:themeShade="80"/>
        </w:rPr>
        <w:t>self.run_wsgi</w:t>
      </w:r>
      <w:proofErr w:type="spellEnd"/>
    </w:p>
    <w:p w14:paraId="69F59690" w14:textId="0B16B58E" w:rsidR="006A3E17" w:rsidRDefault="006A3E17" w:rsidP="006A3E17">
      <w:pPr>
        <w:pStyle w:val="ListParagraph"/>
        <w:numPr>
          <w:ilvl w:val="0"/>
          <w:numId w:val="12"/>
        </w:numPr>
        <w:rPr>
          <w:rStyle w:val="Emphasis"/>
          <w:iCs w:val="0"/>
          <w:color w:val="808080" w:themeColor="background1" w:themeShade="80"/>
        </w:rPr>
      </w:pPr>
      <w:proofErr w:type="spellStart"/>
      <w:r>
        <w:rPr>
          <w:rStyle w:val="Emphasis"/>
          <w:iCs w:val="0"/>
          <w:color w:val="808080" w:themeColor="background1" w:themeShade="80"/>
        </w:rPr>
        <w:t>run_wsgi</w:t>
      </w:r>
      <w:proofErr w:type="spellEnd"/>
      <w:r>
        <w:rPr>
          <w:rStyle w:val="Emphasis"/>
          <w:iCs w:val="0"/>
          <w:color w:val="808080" w:themeColor="background1" w:themeShade="80"/>
        </w:rPr>
        <w:t xml:space="preserve"> writes a premade header in bytes to a file and then uses key value pairs generated as it parses the request to assemble its HTTP response</w:t>
      </w:r>
    </w:p>
    <w:p w14:paraId="31C2BD37" w14:textId="29BF574B" w:rsidR="0082146F" w:rsidRDefault="0082146F" w:rsidP="0082146F">
      <w:pPr>
        <w:pStyle w:val="ListParagraph"/>
        <w:numPr>
          <w:ilvl w:val="0"/>
          <w:numId w:val="12"/>
        </w:numPr>
        <w:rPr>
          <w:rStyle w:val="Emphasis"/>
          <w:iCs w:val="0"/>
          <w:color w:val="808080" w:themeColor="background1" w:themeShade="80"/>
        </w:rPr>
      </w:pPr>
      <w:r>
        <w:rPr>
          <w:rStyle w:val="Emphasis"/>
          <w:iCs w:val="0"/>
          <w:color w:val="808080" w:themeColor="background1" w:themeShade="80"/>
        </w:rPr>
        <w:lastRenderedPageBreak/>
        <w:t xml:space="preserve">Once completed the function runs </w:t>
      </w:r>
      <w:proofErr w:type="spellStart"/>
      <w:r>
        <w:rPr>
          <w:rStyle w:val="Emphasis"/>
          <w:iCs w:val="0"/>
          <w:color w:val="808080" w:themeColor="background1" w:themeShade="80"/>
        </w:rPr>
        <w:t>end_headers</w:t>
      </w:r>
      <w:proofErr w:type="spellEnd"/>
      <w:r>
        <w:rPr>
          <w:rStyle w:val="Emphasis"/>
          <w:iCs w:val="0"/>
          <w:color w:val="808080" w:themeColor="background1" w:themeShade="80"/>
        </w:rPr>
        <w:t xml:space="preserve"> and terminates the control flow around sending the request back.</w:t>
      </w:r>
    </w:p>
    <w:p w14:paraId="078DD022" w14:textId="59F0F24B" w:rsidR="00187C2B" w:rsidRPr="00187C2B" w:rsidRDefault="0082146F" w:rsidP="00187C2B">
      <w:pPr>
        <w:pStyle w:val="ListParagraph"/>
        <w:numPr>
          <w:ilvl w:val="0"/>
          <w:numId w:val="12"/>
        </w:numPr>
        <w:rPr>
          <w:rStyle w:val="Emphasis"/>
          <w:iCs w:val="0"/>
          <w:color w:val="808080" w:themeColor="background1" w:themeShade="80"/>
        </w:rPr>
      </w:pPr>
      <w:r>
        <w:rPr>
          <w:rStyle w:val="Emphasis"/>
          <w:iCs w:val="0"/>
          <w:color w:val="808080" w:themeColor="background1" w:themeShade="80"/>
        </w:rPr>
        <w:t>The application will resume waiting for another HTTP request just as it had before sending the response.</w:t>
      </w:r>
    </w:p>
    <w:p w14:paraId="49CB02D0" w14:textId="090CBF50" w:rsidR="00187C2B" w:rsidRPr="00187C2B" w:rsidRDefault="00187C2B" w:rsidP="00187C2B">
      <w:pPr>
        <w:pStyle w:val="Heading2"/>
        <w:rPr>
          <w:rStyle w:val="Emphasis"/>
          <w:iCs w:val="0"/>
          <w:u w:val="single"/>
        </w:rPr>
      </w:pPr>
      <w:r w:rsidRPr="00187C2B">
        <w:rPr>
          <w:rStyle w:val="Emphasis"/>
          <w:iCs w:val="0"/>
          <w:u w:val="single"/>
        </w:rPr>
        <w:t>Flask Functions Outside of WSGI Used</w:t>
      </w:r>
    </w:p>
    <w:p w14:paraId="7D5328AB" w14:textId="7A7085D4" w:rsidR="0073768B" w:rsidRPr="00187C2B" w:rsidRDefault="0073768B" w:rsidP="0073768B">
      <w:pPr>
        <w:pStyle w:val="Heading2"/>
        <w:rPr>
          <w:rStyle w:val="Emphasis"/>
          <w:sz w:val="32"/>
          <w:szCs w:val="32"/>
          <w:u w:val="single"/>
        </w:rPr>
      </w:pPr>
      <w:proofErr w:type="spellStart"/>
      <w:r w:rsidRPr="00187C2B">
        <w:rPr>
          <w:rStyle w:val="Emphasis"/>
          <w:sz w:val="32"/>
          <w:szCs w:val="32"/>
          <w:u w:val="single"/>
        </w:rPr>
        <w:t>url_for</w:t>
      </w:r>
      <w:proofErr w:type="spellEnd"/>
    </w:p>
    <w:p w14:paraId="43FC966A" w14:textId="78D6EA05" w:rsidR="0073768B" w:rsidRDefault="0073768B" w:rsidP="0073768B">
      <w:pPr>
        <w:rPr>
          <w:rStyle w:val="Emphasis"/>
        </w:rPr>
      </w:pPr>
      <w:r>
        <w:rPr>
          <w:rStyle w:val="Emphasis"/>
        </w:rPr>
        <w:t xml:space="preserve">Simply </w:t>
      </w:r>
      <w:r w:rsidR="00180926">
        <w:rPr>
          <w:rStyle w:val="Emphasis"/>
        </w:rPr>
        <w:t>generates a URL for a given endpoint. We use this to return a URL to our servers desired file in order to put that file into the Flask request object and push it to the client.</w:t>
      </w:r>
    </w:p>
    <w:p w14:paraId="14BBD564" w14:textId="7DAA0E6A" w:rsidR="00180926" w:rsidRPr="00187C2B" w:rsidRDefault="00180926" w:rsidP="00180926">
      <w:pPr>
        <w:pStyle w:val="Heading2"/>
        <w:rPr>
          <w:iCs/>
          <w:sz w:val="32"/>
          <w:szCs w:val="32"/>
          <w:u w:val="single"/>
        </w:rPr>
      </w:pPr>
      <w:r w:rsidRPr="00187C2B">
        <w:rPr>
          <w:rStyle w:val="Emphasis"/>
          <w:sz w:val="32"/>
          <w:szCs w:val="32"/>
          <w:u w:val="single"/>
        </w:rPr>
        <w:t>redirect</w:t>
      </w:r>
    </w:p>
    <w:p w14:paraId="119EE148" w14:textId="7E52D091" w:rsidR="00270EA3" w:rsidRDefault="00B257C6" w:rsidP="0073768B">
      <w:pPr>
        <w:rPr>
          <w:rStyle w:val="Emphasis"/>
        </w:rPr>
      </w:pPr>
      <w:r>
        <w:rPr>
          <w:rStyle w:val="Emphasis"/>
        </w:rPr>
        <w:t xml:space="preserve">Returns a response object </w:t>
      </w:r>
      <w:r w:rsidR="00F748CC">
        <w:rPr>
          <w:rStyle w:val="Emphasis"/>
        </w:rPr>
        <w:t xml:space="preserve">based on the given URL and code which, when called on, sends the client </w:t>
      </w:r>
      <w:r w:rsidR="00213DF9">
        <w:rPr>
          <w:rStyle w:val="Emphasis"/>
        </w:rPr>
        <w:t>that</w:t>
      </w:r>
      <w:r w:rsidR="00F748CC">
        <w:rPr>
          <w:rStyle w:val="Emphasis"/>
        </w:rPr>
        <w:t xml:space="preserve"> HTTP response.</w:t>
      </w:r>
    </w:p>
    <w:p w14:paraId="22FA66FA" w14:textId="7B4D4BA0" w:rsidR="00A84847" w:rsidRDefault="00A84847">
      <w:pPr>
        <w:rPr>
          <w:rStyle w:val="Emphasis"/>
        </w:rPr>
      </w:pPr>
      <w:r>
        <w:rPr>
          <w:rStyle w:val="Emphasis"/>
        </w:rPr>
        <w:br w:type="page"/>
      </w:r>
    </w:p>
    <w:p w14:paraId="659E4BDF" w14:textId="47B09456" w:rsidR="007D5A3F" w:rsidRDefault="00270EA3" w:rsidP="00270EA3">
      <w:pPr>
        <w:pStyle w:val="Heading2"/>
        <w:rPr>
          <w:rStyle w:val="Emphasis"/>
          <w:u w:val="single"/>
        </w:rPr>
      </w:pPr>
      <w:r w:rsidRPr="00270EA3">
        <w:rPr>
          <w:rStyle w:val="Emphasis"/>
          <w:u w:val="single"/>
        </w:rPr>
        <w:lastRenderedPageBreak/>
        <w:t>Licensing</w:t>
      </w:r>
    </w:p>
    <w:p w14:paraId="3FE8513A" w14:textId="453C128D" w:rsidR="00A84847" w:rsidRPr="00A84847" w:rsidRDefault="00A84847" w:rsidP="00A84847">
      <w:r>
        <w:rPr>
          <w:rStyle w:val="Emphasis"/>
        </w:rPr>
        <w:t xml:space="preserve">Flask operates under a source license that dictates that all content within the Flask repository or source distribution must be accompanied with the copyright “Copyright 2010 Pallets” and are </w:t>
      </w:r>
      <w:r w:rsidR="00B4026C">
        <w:rPr>
          <w:rStyle w:val="Emphasis"/>
        </w:rPr>
        <w:t>not used to advertise personal projects. This doesn’t really effect our code in anyways be we do not redistributing or modifying the source code in any way.</w:t>
      </w:r>
    </w:p>
    <w:sectPr w:rsidR="00A84847" w:rsidRPr="00A84847" w:rsidSect="00A06E32">
      <w:headerReference w:type="default" r:id="rId11"/>
      <w:footerReference w:type="default" r:id="rId12"/>
      <w:headerReference w:type="first" r:id="rId13"/>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D785B" w14:textId="77777777" w:rsidR="00472558" w:rsidRDefault="00472558" w:rsidP="008606AB">
      <w:r>
        <w:separator/>
      </w:r>
    </w:p>
  </w:endnote>
  <w:endnote w:type="continuationSeparator" w:id="0">
    <w:p w14:paraId="353EE96C" w14:textId="77777777" w:rsidR="00472558" w:rsidRDefault="00472558"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C70CB" w14:textId="24632C4E" w:rsidR="008D187A" w:rsidRPr="00E81B4B" w:rsidRDefault="00472558" w:rsidP="00E81B4B">
    <w:pPr>
      <w:pStyle w:val="Footer"/>
    </w:pPr>
    <w:sdt>
      <w:sdtPr>
        <w:alias w:val="Title"/>
        <w:tag w:val=""/>
        <w:id w:val="-1461030722"/>
        <w:placeholder>
          <w:docPart w:val="9ECDD3D01B0E46CC866EEF52E5F7C27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1152B">
          <w:t>CSE312</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23E65007" wp14:editId="5598D377">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78E3BBFD"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66A6C" w14:textId="77777777" w:rsidR="00472558" w:rsidRDefault="00472558" w:rsidP="008606AB">
      <w:r>
        <w:separator/>
      </w:r>
    </w:p>
  </w:footnote>
  <w:footnote w:type="continuationSeparator" w:id="0">
    <w:p w14:paraId="554AE10A" w14:textId="77777777" w:rsidR="00472558" w:rsidRDefault="00472558"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905EF"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485256CB" wp14:editId="19D88EAD">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4793BB17"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47364"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62F55B8A" wp14:editId="79C598C4">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578A953"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B16630"/>
    <w:multiLevelType w:val="hybridMultilevel"/>
    <w:tmpl w:val="000C29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1"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7"/>
  </w:num>
  <w:num w:numId="4">
    <w:abstractNumId w:val="9"/>
  </w:num>
  <w:num w:numId="5">
    <w:abstractNumId w:val="5"/>
  </w:num>
  <w:num w:numId="6">
    <w:abstractNumId w:val="6"/>
  </w:num>
  <w:num w:numId="7">
    <w:abstractNumId w:val="4"/>
  </w:num>
  <w:num w:numId="8">
    <w:abstractNumId w:val="8"/>
  </w:num>
  <w:num w:numId="9">
    <w:abstractNumId w:val="1"/>
  </w:num>
  <w:num w:numId="10">
    <w:abstractNumId w:val="1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2B"/>
    <w:rsid w:val="000040C5"/>
    <w:rsid w:val="0002791A"/>
    <w:rsid w:val="00034C7D"/>
    <w:rsid w:val="0003687F"/>
    <w:rsid w:val="000630AD"/>
    <w:rsid w:val="0006661C"/>
    <w:rsid w:val="000775A7"/>
    <w:rsid w:val="00084F6D"/>
    <w:rsid w:val="0009280B"/>
    <w:rsid w:val="00126D56"/>
    <w:rsid w:val="001307F2"/>
    <w:rsid w:val="00157987"/>
    <w:rsid w:val="00180926"/>
    <w:rsid w:val="00187C2B"/>
    <w:rsid w:val="00213DF9"/>
    <w:rsid w:val="00224640"/>
    <w:rsid w:val="00233809"/>
    <w:rsid w:val="00240FC4"/>
    <w:rsid w:val="002521CA"/>
    <w:rsid w:val="00270EA3"/>
    <w:rsid w:val="002868AC"/>
    <w:rsid w:val="00290727"/>
    <w:rsid w:val="002D57E0"/>
    <w:rsid w:val="002E626B"/>
    <w:rsid w:val="003022AB"/>
    <w:rsid w:val="0030312F"/>
    <w:rsid w:val="003515DC"/>
    <w:rsid w:val="00357647"/>
    <w:rsid w:val="003D656E"/>
    <w:rsid w:val="004020F2"/>
    <w:rsid w:val="00407EA4"/>
    <w:rsid w:val="0041152B"/>
    <w:rsid w:val="00462A2C"/>
    <w:rsid w:val="0046798E"/>
    <w:rsid w:val="00472558"/>
    <w:rsid w:val="0049243A"/>
    <w:rsid w:val="004A20D6"/>
    <w:rsid w:val="004A38EC"/>
    <w:rsid w:val="004D14EE"/>
    <w:rsid w:val="004D6E68"/>
    <w:rsid w:val="004E39FD"/>
    <w:rsid w:val="004E5C03"/>
    <w:rsid w:val="004F260A"/>
    <w:rsid w:val="0052261B"/>
    <w:rsid w:val="00524BAE"/>
    <w:rsid w:val="00563311"/>
    <w:rsid w:val="0058022C"/>
    <w:rsid w:val="005979D4"/>
    <w:rsid w:val="005B2E47"/>
    <w:rsid w:val="005B34DF"/>
    <w:rsid w:val="005D7EFC"/>
    <w:rsid w:val="00615616"/>
    <w:rsid w:val="00654740"/>
    <w:rsid w:val="00656C8C"/>
    <w:rsid w:val="00671403"/>
    <w:rsid w:val="00692F0D"/>
    <w:rsid w:val="006A3E17"/>
    <w:rsid w:val="006C08BD"/>
    <w:rsid w:val="006C67DE"/>
    <w:rsid w:val="006E1E2D"/>
    <w:rsid w:val="006F544B"/>
    <w:rsid w:val="00720DC0"/>
    <w:rsid w:val="0073768B"/>
    <w:rsid w:val="00743C4D"/>
    <w:rsid w:val="0074607A"/>
    <w:rsid w:val="007A56E1"/>
    <w:rsid w:val="007B04B0"/>
    <w:rsid w:val="007B2A3C"/>
    <w:rsid w:val="007D5A3F"/>
    <w:rsid w:val="0080749A"/>
    <w:rsid w:val="0082146F"/>
    <w:rsid w:val="008606AB"/>
    <w:rsid w:val="008A0D41"/>
    <w:rsid w:val="008D187A"/>
    <w:rsid w:val="008D25F7"/>
    <w:rsid w:val="008F1B7F"/>
    <w:rsid w:val="008F4289"/>
    <w:rsid w:val="00943598"/>
    <w:rsid w:val="00950B0F"/>
    <w:rsid w:val="0098733A"/>
    <w:rsid w:val="009A5E7C"/>
    <w:rsid w:val="009F6597"/>
    <w:rsid w:val="00A0684D"/>
    <w:rsid w:val="00A06E32"/>
    <w:rsid w:val="00A157AE"/>
    <w:rsid w:val="00A32524"/>
    <w:rsid w:val="00A777EF"/>
    <w:rsid w:val="00A84847"/>
    <w:rsid w:val="00A91398"/>
    <w:rsid w:val="00AB45CE"/>
    <w:rsid w:val="00AB60FA"/>
    <w:rsid w:val="00AD010B"/>
    <w:rsid w:val="00B257C6"/>
    <w:rsid w:val="00B26DBD"/>
    <w:rsid w:val="00B30030"/>
    <w:rsid w:val="00B4026C"/>
    <w:rsid w:val="00B4286F"/>
    <w:rsid w:val="00B50D9F"/>
    <w:rsid w:val="00B5279B"/>
    <w:rsid w:val="00B71E3C"/>
    <w:rsid w:val="00B726D8"/>
    <w:rsid w:val="00B81AAE"/>
    <w:rsid w:val="00B9660E"/>
    <w:rsid w:val="00BA15AE"/>
    <w:rsid w:val="00BB0974"/>
    <w:rsid w:val="00BB76A1"/>
    <w:rsid w:val="00BB7F79"/>
    <w:rsid w:val="00C13772"/>
    <w:rsid w:val="00C16233"/>
    <w:rsid w:val="00C31B26"/>
    <w:rsid w:val="00C5543E"/>
    <w:rsid w:val="00C6208F"/>
    <w:rsid w:val="00C96E5D"/>
    <w:rsid w:val="00CA2234"/>
    <w:rsid w:val="00CC0EDB"/>
    <w:rsid w:val="00CD01D6"/>
    <w:rsid w:val="00CD2801"/>
    <w:rsid w:val="00D05B00"/>
    <w:rsid w:val="00D27F37"/>
    <w:rsid w:val="00D34B28"/>
    <w:rsid w:val="00D359E1"/>
    <w:rsid w:val="00D54778"/>
    <w:rsid w:val="00D6410D"/>
    <w:rsid w:val="00D70816"/>
    <w:rsid w:val="00D75AB8"/>
    <w:rsid w:val="00D8227D"/>
    <w:rsid w:val="00DA1FCB"/>
    <w:rsid w:val="00DE2209"/>
    <w:rsid w:val="00DF799F"/>
    <w:rsid w:val="00E20E57"/>
    <w:rsid w:val="00E25ADD"/>
    <w:rsid w:val="00E81B4B"/>
    <w:rsid w:val="00EA35C5"/>
    <w:rsid w:val="00EB6826"/>
    <w:rsid w:val="00EC7EB3"/>
    <w:rsid w:val="00ED7F81"/>
    <w:rsid w:val="00F005BB"/>
    <w:rsid w:val="00F026F3"/>
    <w:rsid w:val="00F03E09"/>
    <w:rsid w:val="00F04116"/>
    <w:rsid w:val="00F04CC8"/>
    <w:rsid w:val="00F45333"/>
    <w:rsid w:val="00F748CC"/>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ED8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character" w:styleId="Hyperlink">
    <w:name w:val="Hyperlink"/>
    <w:basedOn w:val="DefaultParagraphFont"/>
    <w:uiPriority w:val="99"/>
    <w:unhideWhenUsed/>
    <w:rsid w:val="00084F6D"/>
    <w:rPr>
      <w:color w:val="0000FF"/>
      <w:u w:val="single"/>
    </w:rPr>
  </w:style>
  <w:style w:type="character" w:styleId="UnresolvedMention">
    <w:name w:val="Unresolved Mention"/>
    <w:basedOn w:val="DefaultParagraphFont"/>
    <w:uiPriority w:val="99"/>
    <w:semiHidden/>
    <w:unhideWhenUsed/>
    <w:rsid w:val="000775A7"/>
    <w:rPr>
      <w:color w:val="605E5C"/>
      <w:shd w:val="clear" w:color="auto" w:fill="E1DFDD"/>
    </w:rPr>
  </w:style>
  <w:style w:type="character" w:styleId="FollowedHyperlink">
    <w:name w:val="FollowedHyperlink"/>
    <w:basedOn w:val="DefaultParagraphFont"/>
    <w:uiPriority w:val="99"/>
    <w:semiHidden/>
    <w:unhideWhenUsed/>
    <w:rsid w:val="000775A7"/>
    <w:rPr>
      <w:color w:val="C6281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https://github.com/pallets/werkzeug/blob/master/src/werkzeug/serving.p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lap\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5752F04A3945A68953C1A17F6A047B"/>
        <w:category>
          <w:name w:val="General"/>
          <w:gallery w:val="placeholder"/>
        </w:category>
        <w:types>
          <w:type w:val="bbPlcHdr"/>
        </w:types>
        <w:behaviors>
          <w:behavior w:val="content"/>
        </w:behaviors>
        <w:guid w:val="{D9DA65D6-C74F-4596-B39A-8F9C133648C0}"/>
      </w:docPartPr>
      <w:docPartBody>
        <w:p w:rsidR="00A62466" w:rsidRDefault="00A62466">
          <w:pPr>
            <w:pStyle w:val="F35752F04A3945A68953C1A17F6A047B"/>
          </w:pPr>
          <w:r w:rsidRPr="000040C5">
            <w:t>Teacher:</w:t>
          </w:r>
        </w:p>
      </w:docPartBody>
    </w:docPart>
    <w:docPart>
      <w:docPartPr>
        <w:name w:val="18E1C8E5C3EF43A2BA3B26E18DBCB9A5"/>
        <w:category>
          <w:name w:val="General"/>
          <w:gallery w:val="placeholder"/>
        </w:category>
        <w:types>
          <w:type w:val="bbPlcHdr"/>
        </w:types>
        <w:behaviors>
          <w:behavior w:val="content"/>
        </w:behaviors>
        <w:guid w:val="{B6FC7942-3574-400B-96B4-73E584E79E7B}"/>
      </w:docPartPr>
      <w:docPartBody>
        <w:p w:rsidR="00A62466" w:rsidRDefault="00A62466">
          <w:pPr>
            <w:pStyle w:val="18E1C8E5C3EF43A2BA3B26E18DBCB9A5"/>
          </w:pPr>
          <w:r w:rsidRPr="000040C5">
            <w:t>Course:</w:t>
          </w:r>
        </w:p>
      </w:docPartBody>
    </w:docPart>
    <w:docPart>
      <w:docPartPr>
        <w:name w:val="43F9028C5BA74BC0B7BA6173F602896F"/>
        <w:category>
          <w:name w:val="General"/>
          <w:gallery w:val="placeholder"/>
        </w:category>
        <w:types>
          <w:type w:val="bbPlcHdr"/>
        </w:types>
        <w:behaviors>
          <w:behavior w:val="content"/>
        </w:behaviors>
        <w:guid w:val="{5D8795FB-97D7-4B8B-AD69-1E4F8BF17F6B}"/>
      </w:docPartPr>
      <w:docPartBody>
        <w:p w:rsidR="00A62466" w:rsidRDefault="00A62466">
          <w:pPr>
            <w:pStyle w:val="43F9028C5BA74BC0B7BA6173F602896F"/>
          </w:pPr>
          <w:r w:rsidRPr="000040C5">
            <w:t>Course title</w:t>
          </w:r>
        </w:p>
      </w:docPartBody>
    </w:docPart>
    <w:docPart>
      <w:docPartPr>
        <w:name w:val="9ECDD3D01B0E46CC866EEF52E5F7C279"/>
        <w:category>
          <w:name w:val="General"/>
          <w:gallery w:val="placeholder"/>
        </w:category>
        <w:types>
          <w:type w:val="bbPlcHdr"/>
        </w:types>
        <w:behaviors>
          <w:behavior w:val="content"/>
        </w:behaviors>
        <w:guid w:val="{A35A3BA2-B511-4981-8F59-7A3EA76E9B26}"/>
      </w:docPartPr>
      <w:docPartBody>
        <w:p w:rsidR="00A62466" w:rsidRDefault="00A62466">
          <w:pPr>
            <w:pStyle w:val="9ECDD3D01B0E46CC866EEF52E5F7C279"/>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466"/>
    <w:rsid w:val="008D57F1"/>
    <w:rsid w:val="008E1987"/>
    <w:rsid w:val="00A62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7AA5F26ED7744211AAFB64A3ACA019E5">
    <w:name w:val="7AA5F26ED7744211AAFB64A3ACA019E5"/>
  </w:style>
  <w:style w:type="paragraph" w:customStyle="1" w:styleId="275DFB8FD7154AABA5EFDFCEFB60AAC6">
    <w:name w:val="275DFB8FD7154AABA5EFDFCEFB60AAC6"/>
  </w:style>
  <w:style w:type="paragraph" w:customStyle="1" w:styleId="EA7A392CBBCA461E997460C25D5463EF">
    <w:name w:val="EA7A392CBBCA461E997460C25D5463EF"/>
  </w:style>
  <w:style w:type="paragraph" w:customStyle="1" w:styleId="CA1C9CED62F04D618B7C662245AA3D15">
    <w:name w:val="CA1C9CED62F04D618B7C662245AA3D15"/>
  </w:style>
  <w:style w:type="paragraph" w:customStyle="1" w:styleId="796134FEA3FA4BA6A030F6BF5DED4975">
    <w:name w:val="796134FEA3FA4BA6A030F6BF5DED4975"/>
  </w:style>
  <w:style w:type="paragraph" w:customStyle="1" w:styleId="F35752F04A3945A68953C1A17F6A047B">
    <w:name w:val="F35752F04A3945A68953C1A17F6A047B"/>
  </w:style>
  <w:style w:type="paragraph" w:customStyle="1" w:styleId="F145880B41CA4BBFA5E6672943611EA3">
    <w:name w:val="F145880B41CA4BBFA5E6672943611EA3"/>
  </w:style>
  <w:style w:type="paragraph" w:customStyle="1" w:styleId="18E1C8E5C3EF43A2BA3B26E18DBCB9A5">
    <w:name w:val="18E1C8E5C3EF43A2BA3B26E18DBCB9A5"/>
  </w:style>
  <w:style w:type="paragraph" w:customStyle="1" w:styleId="43F9028C5BA74BC0B7BA6173F602896F">
    <w:name w:val="43F9028C5BA74BC0B7BA6173F602896F"/>
  </w:style>
  <w:style w:type="paragraph" w:customStyle="1" w:styleId="C9A596B85459464F958C4A47A6AC29B1">
    <w:name w:val="C9A596B85459464F958C4A47A6AC29B1"/>
  </w:style>
  <w:style w:type="paragraph" w:customStyle="1" w:styleId="4A948DCF86B3440388A0A3E6DB560EFA">
    <w:name w:val="4A948DCF86B3440388A0A3E6DB560EFA"/>
  </w:style>
  <w:style w:type="paragraph" w:customStyle="1" w:styleId="6D8E7EC00EF84D9A8327E5D09A3F8A59">
    <w:name w:val="6D8E7EC00EF84D9A8327E5D09A3F8A59"/>
  </w:style>
  <w:style w:type="paragraph" w:customStyle="1" w:styleId="61DD031AD7EA4F2A9CE3DAC9EBC752AB">
    <w:name w:val="61DD031AD7EA4F2A9CE3DAC9EBC752AB"/>
  </w:style>
  <w:style w:type="paragraph" w:customStyle="1" w:styleId="2091D8288B7649B0A4D77B1F540FE4F3">
    <w:name w:val="2091D8288B7649B0A4D77B1F540FE4F3"/>
  </w:style>
  <w:style w:type="paragraph" w:customStyle="1" w:styleId="2B38489D8F7C43D7B34FC4AA9DB3AE57">
    <w:name w:val="2B38489D8F7C43D7B34FC4AA9DB3AE57"/>
  </w:style>
  <w:style w:type="paragraph" w:customStyle="1" w:styleId="C9F0C37D8F51447AA589D44FFD8C308A">
    <w:name w:val="C9F0C37D8F51447AA589D44FFD8C308A"/>
  </w:style>
  <w:style w:type="paragraph" w:customStyle="1" w:styleId="D899378FBEB04CA3A1EC231D7906C6AF">
    <w:name w:val="D899378FBEB04CA3A1EC231D7906C6AF"/>
  </w:style>
  <w:style w:type="paragraph" w:customStyle="1" w:styleId="0071E687C0584408BD40079FF6D313F4">
    <w:name w:val="0071E687C0584408BD40079FF6D313F4"/>
  </w:style>
  <w:style w:type="paragraph" w:customStyle="1" w:styleId="42877A2E9CCE4730A4A103C440ECFBD6">
    <w:name w:val="42877A2E9CCE4730A4A103C440ECFBD6"/>
  </w:style>
  <w:style w:type="paragraph" w:customStyle="1" w:styleId="FCEA742F40C743009B1CD528284750BC">
    <w:name w:val="FCEA742F40C743009B1CD528284750BC"/>
  </w:style>
  <w:style w:type="paragraph" w:customStyle="1" w:styleId="D31CC7D868CE4B07B17EC898E7E46806">
    <w:name w:val="D31CC7D868CE4B07B17EC898E7E46806"/>
  </w:style>
  <w:style w:type="paragraph" w:customStyle="1" w:styleId="0E2A777E64FA45D69CFC4E6446227F6B">
    <w:name w:val="0E2A777E64FA45D69CFC4E6446227F6B"/>
  </w:style>
  <w:style w:type="paragraph" w:customStyle="1" w:styleId="480C5A4581EB44BFAA3BC9A06472F369">
    <w:name w:val="480C5A4581EB44BFAA3BC9A06472F369"/>
  </w:style>
  <w:style w:type="paragraph" w:customStyle="1" w:styleId="D961EA4B7B644F02BDC4BCB42221CE46">
    <w:name w:val="D961EA4B7B644F02BDC4BCB42221CE46"/>
  </w:style>
  <w:style w:type="paragraph" w:customStyle="1" w:styleId="65607C06FB134DDFBC5612D7E9E56AE2">
    <w:name w:val="65607C06FB134DDFBC5612D7E9E56AE2"/>
  </w:style>
  <w:style w:type="paragraph" w:customStyle="1" w:styleId="9E63E7EF424D432F8F3D87DB34CBE2FD">
    <w:name w:val="9E63E7EF424D432F8F3D87DB34CBE2FD"/>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94FC8D5D5EBC433399B3CE497992164E">
    <w:name w:val="94FC8D5D5EBC433399B3CE497992164E"/>
  </w:style>
  <w:style w:type="paragraph" w:customStyle="1" w:styleId="E97E9F1D3C3244AB8FECE112F593291C">
    <w:name w:val="E97E9F1D3C3244AB8FECE112F593291C"/>
  </w:style>
  <w:style w:type="paragraph" w:customStyle="1" w:styleId="9CEF14DE5F4E4EC29828B3FA31A6A1E9">
    <w:name w:val="9CEF14DE5F4E4EC29828B3FA31A6A1E9"/>
  </w:style>
  <w:style w:type="paragraph" w:customStyle="1" w:styleId="BAEFAC19C69943228110C5DE90B98D89">
    <w:name w:val="BAEFAC19C69943228110C5DE90B98D89"/>
  </w:style>
  <w:style w:type="paragraph" w:customStyle="1" w:styleId="883C604B300744C4A6F2C9B29B9C6654">
    <w:name w:val="883C604B300744C4A6F2C9B29B9C6654"/>
  </w:style>
  <w:style w:type="paragraph" w:customStyle="1" w:styleId="E31517D933484157A379F6994F6AC2EB">
    <w:name w:val="E31517D933484157A379F6994F6AC2EB"/>
  </w:style>
  <w:style w:type="paragraph" w:customStyle="1" w:styleId="402578F545324A5BB8EEC713BCBA4C14">
    <w:name w:val="402578F545324A5BB8EEC713BCBA4C14"/>
  </w:style>
  <w:style w:type="paragraph" w:customStyle="1" w:styleId="F8971D5852714BD286B3E03D9F634EFE">
    <w:name w:val="F8971D5852714BD286B3E03D9F634EFE"/>
  </w:style>
  <w:style w:type="paragraph" w:customStyle="1" w:styleId="9ECDD3D01B0E46CC866EEF52E5F7C279">
    <w:name w:val="9ECDD3D01B0E46CC866EEF52E5F7C279"/>
  </w:style>
  <w:style w:type="paragraph" w:customStyle="1" w:styleId="49E8946B2F4B496CB52218FB47C2D52B">
    <w:name w:val="49E8946B2F4B496CB52218FB47C2D52B"/>
  </w:style>
  <w:style w:type="paragraph" w:customStyle="1" w:styleId="74A9FA63AC1441ACBEE8C77E77E625A6">
    <w:name w:val="74A9FA63AC1441ACBEE8C77E77E625A6"/>
  </w:style>
  <w:style w:type="paragraph" w:customStyle="1" w:styleId="CB14A7C276964648AB5F4E3C45263BD9">
    <w:name w:val="CB14A7C276964648AB5F4E3C45263BD9"/>
  </w:style>
  <w:style w:type="paragraph" w:customStyle="1" w:styleId="326AAA8B68B24EE7A9BD8B71F18CA539">
    <w:name w:val="326AAA8B68B24EE7A9BD8B71F18CA539"/>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eastAsia="en-US"/>
    </w:rPr>
  </w:style>
  <w:style w:type="paragraph" w:customStyle="1" w:styleId="D79641C3105141CA9EABCB3A976FFA99">
    <w:name w:val="D79641C3105141CA9EABCB3A976FFA99"/>
  </w:style>
  <w:style w:type="paragraph" w:customStyle="1" w:styleId="0EBE39CC3C2449EA9753750DE3A51ED8">
    <w:name w:val="0EBE39CC3C2449EA9753750DE3A51ED8"/>
  </w:style>
  <w:style w:type="paragraph" w:customStyle="1" w:styleId="C193E70BF74B416A84E7CFEFB1000399">
    <w:name w:val="C193E70BF74B416A84E7CFEFB1000399"/>
  </w:style>
  <w:style w:type="paragraph" w:customStyle="1" w:styleId="E42C1C235ACA451098E10A6029659822">
    <w:name w:val="E42C1C235ACA451098E10A6029659822"/>
  </w:style>
  <w:style w:type="paragraph" w:customStyle="1" w:styleId="84B0C623CC6A42719A7606F22E990FD4">
    <w:name w:val="84B0C623CC6A42719A7606F22E990FD4"/>
  </w:style>
  <w:style w:type="paragraph" w:customStyle="1" w:styleId="54D5684ACBB4441AB019139715490494">
    <w:name w:val="54D5684ACBB4441AB019139715490494"/>
  </w:style>
  <w:style w:type="paragraph" w:customStyle="1" w:styleId="E9FD58406594449CA9098B3BB71F8642">
    <w:name w:val="E9FD58406594449CA9098B3BB71F8642"/>
  </w:style>
  <w:style w:type="paragraph" w:customStyle="1" w:styleId="85F0A20B957A4D3A8D632F1B82A324E2">
    <w:name w:val="85F0A20B957A4D3A8D632F1B82A324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4</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CSE312</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CSE312</dc:title>
  <dc:subject/>
  <dc:creator/>
  <cp:keywords/>
  <dc:description/>
  <cp:lastModifiedBy/>
  <cp:revision>1</cp:revision>
  <dcterms:created xsi:type="dcterms:W3CDTF">2020-04-05T19:31:00Z</dcterms:created>
  <dcterms:modified xsi:type="dcterms:W3CDTF">2020-04-10T22:45:00Z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