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93B18" w14:textId="5F227EEB" w:rsidR="0041152B" w:rsidRDefault="0041152B" w:rsidP="00224640">
      <w:pPr>
        <w:pStyle w:val="Title"/>
      </w:pPr>
      <w:r>
        <w:rPr>
          <w:rStyle w:val="Emphasis"/>
        </w:rPr>
        <w:t>Open-Source Report</w:t>
      </w:r>
      <w:r w:rsidR="00224640" w:rsidRPr="000040C5">
        <w:t xml:space="preserve"> </w:t>
      </w:r>
    </w:p>
    <w:p w14:paraId="1C60B890" w14:textId="68110E33" w:rsidR="002E626B" w:rsidRPr="000040C5" w:rsidRDefault="001C38B5" w:rsidP="00224640">
      <w:pPr>
        <w:pStyle w:val="Title"/>
      </w:pPr>
      <w:r>
        <w:t>MariaDB</w:t>
      </w:r>
    </w:p>
    <w:p w14:paraId="45953EE2" w14:textId="703485D3" w:rsidR="00C31B26" w:rsidRPr="000040C5" w:rsidRDefault="0041152B" w:rsidP="00224640">
      <w:pPr>
        <w:pStyle w:val="Subtitle"/>
      </w:pPr>
      <w:r>
        <w:t xml:space="preserve">An Overview of the </w:t>
      </w:r>
      <w:r w:rsidR="001C38B5">
        <w:t>MariaDB Database Structure</w:t>
      </w:r>
    </w:p>
    <w:p w14:paraId="099A4463" w14:textId="07942754" w:rsidR="00C31B26" w:rsidRPr="000040C5" w:rsidRDefault="0041152B" w:rsidP="00224640">
      <w:pPr>
        <w:pStyle w:val="CoverHead1"/>
      </w:pPr>
      <w:r>
        <w:t>Student Group:</w:t>
      </w:r>
    </w:p>
    <w:p w14:paraId="7E3E4D19" w14:textId="157EAFB0" w:rsidR="00C31B26" w:rsidRPr="000040C5" w:rsidRDefault="0041152B" w:rsidP="00224640">
      <w:pPr>
        <w:pStyle w:val="CoverHead2"/>
      </w:pPr>
      <w:r>
        <w:t xml:space="preserve">Jesse Clapper, Joseph Naro, </w:t>
      </w:r>
      <w:r w:rsidRPr="0041152B">
        <w:t>Matthew Wiewiorski</w:t>
      </w:r>
    </w:p>
    <w:p w14:paraId="3720AEB2" w14:textId="77777777" w:rsidR="00224640" w:rsidRPr="000040C5" w:rsidRDefault="00BF1542" w:rsidP="00224640">
      <w:pPr>
        <w:pStyle w:val="CoverHead1"/>
      </w:pPr>
      <w:sdt>
        <w:sdtPr>
          <w:id w:val="-978144679"/>
          <w:placeholder>
            <w:docPart w:val="F35752F04A3945A68953C1A17F6A047B"/>
          </w:placeholder>
          <w:temporary/>
          <w:showingPlcHdr/>
          <w15:appearance w15:val="hidden"/>
        </w:sdtPr>
        <w:sdtEndPr/>
        <w:sdtContent>
          <w:r w:rsidR="00224640" w:rsidRPr="000040C5">
            <w:t>Teacher:</w:t>
          </w:r>
        </w:sdtContent>
      </w:sdt>
    </w:p>
    <w:p w14:paraId="7BDAAAD1" w14:textId="5C99C7FC" w:rsidR="00EB6826" w:rsidRPr="000040C5" w:rsidRDefault="0041152B" w:rsidP="006C67DE">
      <w:pPr>
        <w:pStyle w:val="CoverHead2"/>
      </w:pPr>
      <w:r>
        <w:t>Jesse Hartloff</w:t>
      </w:r>
    </w:p>
    <w:p w14:paraId="0ED8110F" w14:textId="77777777" w:rsidR="00224640" w:rsidRPr="000040C5" w:rsidRDefault="00BF1542" w:rsidP="00224640">
      <w:pPr>
        <w:pStyle w:val="CoverHead1"/>
      </w:pPr>
      <w:sdt>
        <w:sdtPr>
          <w:id w:val="-1976748250"/>
          <w:placeholder>
            <w:docPart w:val="18E1C8E5C3EF43A2BA3B26E18DBCB9A5"/>
          </w:placeholder>
          <w:temporary/>
          <w:showingPlcHdr/>
          <w15:appearance w15:val="hidden"/>
        </w:sdtPr>
        <w:sdtEndPr/>
        <w:sdtContent>
          <w:r w:rsidR="00224640" w:rsidRPr="000040C5">
            <w:t>Course:</w:t>
          </w:r>
        </w:sdtContent>
      </w:sdt>
    </w:p>
    <w:p w14:paraId="12132D1E" w14:textId="1F7212DE" w:rsidR="00EB6826" w:rsidRPr="000040C5" w:rsidRDefault="00BF1542" w:rsidP="00224640">
      <w:pPr>
        <w:pStyle w:val="CoverHead2"/>
      </w:pPr>
      <w:sdt>
        <w:sdtPr>
          <w:alias w:val="Title"/>
          <w:tag w:val=""/>
          <w:id w:val="-1762127408"/>
          <w:placeholder>
            <w:docPart w:val="43F9028C5BA74BC0B7BA6173F602896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A56E1">
            <w:t>CSE312</w:t>
          </w:r>
        </w:sdtContent>
      </w:sdt>
    </w:p>
    <w:p w14:paraId="04B68203" w14:textId="77777777" w:rsidR="00EB6826" w:rsidRPr="000040C5" w:rsidRDefault="00EB6826" w:rsidP="008606AB">
      <w:r w:rsidRPr="000040C5">
        <w:br w:type="page"/>
      </w:r>
    </w:p>
    <w:p w14:paraId="4E7DCB21" w14:textId="01D5D2A7" w:rsidR="006C08BD" w:rsidRDefault="00D75AB8" w:rsidP="00D75AB8">
      <w:pPr>
        <w:pStyle w:val="Heading1"/>
      </w:pPr>
      <w:r>
        <w:lastRenderedPageBreak/>
        <w:t xml:space="preserve">What is </w:t>
      </w:r>
      <w:r w:rsidR="001C38B5">
        <w:t>MariaDB</w:t>
      </w:r>
      <w:r>
        <w:t>?</w:t>
      </w:r>
    </w:p>
    <w:p w14:paraId="65C05682" w14:textId="02061E6B" w:rsidR="00D75AB8" w:rsidRDefault="004D30FE" w:rsidP="00D75AB8">
      <w:pPr>
        <w:rPr>
          <w:rStyle w:val="Emphasis"/>
        </w:rPr>
      </w:pPr>
      <w:r>
        <w:rPr>
          <w:rStyle w:val="Emphasis"/>
        </w:rPr>
        <w:t xml:space="preserve">MariaDB is an open source relational database software that </w:t>
      </w:r>
      <w:r w:rsidR="00DF33AF">
        <w:rPr>
          <w:rStyle w:val="Emphasis"/>
        </w:rPr>
        <w:t xml:space="preserve">functions as an advanced, drop-in replacement for </w:t>
      </w:r>
      <w:r w:rsidR="00F75EFC">
        <w:rPr>
          <w:rStyle w:val="Emphasis"/>
        </w:rPr>
        <w:t xml:space="preserve">MySQL. </w:t>
      </w:r>
      <w:r w:rsidR="00EA2CB0">
        <w:rPr>
          <w:rStyle w:val="Emphasis"/>
        </w:rPr>
        <w:t>It is accessed using via the mysql.connector library</w:t>
      </w:r>
      <w:r w:rsidR="006706DE">
        <w:rPr>
          <w:rStyle w:val="Emphasis"/>
        </w:rPr>
        <w:t xml:space="preserve">’s .connect function </w:t>
      </w:r>
      <w:r w:rsidR="00EA2CB0">
        <w:rPr>
          <w:rStyle w:val="Emphasis"/>
        </w:rPr>
        <w:t xml:space="preserve"> on the standard port 330</w:t>
      </w:r>
      <w:r w:rsidR="006706DE">
        <w:rPr>
          <w:rStyle w:val="Emphasis"/>
        </w:rPr>
        <w:t>6.</w:t>
      </w:r>
    </w:p>
    <w:p w14:paraId="2FC1223C" w14:textId="3D144D0A" w:rsidR="00F75EFC" w:rsidRDefault="007B2A3C" w:rsidP="00F75EFC">
      <w:pPr>
        <w:pStyle w:val="Heading2"/>
        <w:rPr>
          <w:rStyle w:val="Emphasis"/>
        </w:rPr>
      </w:pPr>
      <w:r>
        <w:rPr>
          <w:rStyle w:val="Emphasis"/>
        </w:rPr>
        <w:t>What does this do for us?</w:t>
      </w:r>
    </w:p>
    <w:p w14:paraId="1045CCD9" w14:textId="1BB8DFCE" w:rsidR="00A35B96" w:rsidRDefault="007B641A" w:rsidP="00F75EFC">
      <w:pPr>
        <w:rPr>
          <w:rStyle w:val="Emphasis"/>
        </w:rPr>
      </w:pPr>
      <w:r>
        <w:rPr>
          <w:rStyle w:val="Emphasis"/>
        </w:rPr>
        <w:t>The purpose of MariaDB in our application is to handle all of the</w:t>
      </w:r>
      <w:r w:rsidR="009E47F5">
        <w:rPr>
          <w:rStyle w:val="Emphasis"/>
        </w:rPr>
        <w:t xml:space="preserve"> generated data (users, images, comments, directmsg, messages, followers, likes) created by our website.</w:t>
      </w:r>
      <w:r w:rsidR="00125A55">
        <w:rPr>
          <w:rStyle w:val="Emphasis"/>
        </w:rPr>
        <w:t xml:space="preserve"> After receiving information sent by the client forms, and after it is parsed by our Flask code, it stores them in MySQL tables for easy lookup and access later.</w:t>
      </w:r>
      <w:r w:rsidR="009E7AB3">
        <w:rPr>
          <w:rStyle w:val="Emphasis"/>
        </w:rPr>
        <w:t xml:space="preserve"> The code we specifically use for this is located entirely within connection.py</w:t>
      </w:r>
    </w:p>
    <w:p w14:paraId="34B7BB6E" w14:textId="1E6EA1AD" w:rsidR="00A35B96" w:rsidRDefault="00A35B96" w:rsidP="00F75EFC">
      <w:pPr>
        <w:rPr>
          <w:rStyle w:val="Emphasis"/>
        </w:rPr>
      </w:pPr>
      <w:hyperlink r:id="rId10" w:history="1">
        <w:r w:rsidRPr="006815ED">
          <w:rPr>
            <w:rStyle w:val="Hyperlink"/>
          </w:rPr>
          <w:t>https://github.com/mysql/mysql-connector-python/blob/master/lib/mysql/connector/connection.py</w:t>
        </w:r>
      </w:hyperlink>
      <w:r>
        <w:rPr>
          <w:rStyle w:val="Emphasis"/>
        </w:rPr>
        <w:t xml:space="preserve"> </w:t>
      </w:r>
    </w:p>
    <w:p w14:paraId="141A26C5" w14:textId="440B3A64" w:rsidR="00D02503" w:rsidRDefault="00E164FF" w:rsidP="00F75EFC">
      <w:pPr>
        <w:rPr>
          <w:rStyle w:val="Emphasis"/>
        </w:rPr>
      </w:pPr>
      <w:r>
        <w:rPr>
          <w:rStyle w:val="Emphasis"/>
        </w:rPr>
        <w:t>The connect() construct</w:t>
      </w:r>
      <w:r w:rsidR="00E315C1">
        <w:rPr>
          <w:rStyle w:val="Emphasis"/>
        </w:rPr>
        <w:t>o</w:t>
      </w:r>
      <w:r>
        <w:rPr>
          <w:rStyle w:val="Emphasis"/>
        </w:rPr>
        <w:t>r we call generates a MySQLConnection object that represents our applications connection to our MariaDB database</w:t>
      </w:r>
      <w:r w:rsidR="00535ED9">
        <w:rPr>
          <w:rStyle w:val="Emphasis"/>
        </w:rPr>
        <w:t xml:space="preserve"> using our </w:t>
      </w:r>
      <w:r w:rsidR="00713B91">
        <w:rPr>
          <w:rStyle w:val="Emphasis"/>
        </w:rPr>
        <w:t>past</w:t>
      </w:r>
      <w:r w:rsidR="00535ED9">
        <w:rPr>
          <w:rStyle w:val="Emphasis"/>
        </w:rPr>
        <w:t xml:space="preserve"> in our host, user, password, and database name. </w:t>
      </w:r>
      <w:r w:rsidR="00A1489E">
        <w:rPr>
          <w:rStyle w:val="Emphasis"/>
        </w:rPr>
        <w:t>When required, this object can call on the get_database function and generate a database “cursor”</w:t>
      </w:r>
      <w:r w:rsidR="00932434">
        <w:rPr>
          <w:rStyle w:val="Emphasis"/>
        </w:rPr>
        <w:t xml:space="preserve"> which we use to navigate ou</w:t>
      </w:r>
      <w:r w:rsidR="00535ED9">
        <w:rPr>
          <w:rStyle w:val="Emphasis"/>
        </w:rPr>
        <w:t>r and return</w:t>
      </w:r>
      <w:r w:rsidR="00932434">
        <w:rPr>
          <w:rStyle w:val="Emphasis"/>
        </w:rPr>
        <w:t xml:space="preserve"> database information.</w:t>
      </w:r>
    </w:p>
    <w:p w14:paraId="20DB7313" w14:textId="086D1569" w:rsidR="00D02503" w:rsidRDefault="00D02503" w:rsidP="00F75EFC">
      <w:pPr>
        <w:rPr>
          <w:rStyle w:val="Emphasis"/>
        </w:rPr>
      </w:pPr>
      <w:r>
        <w:rPr>
          <w:rStyle w:val="Emphasis"/>
        </w:rPr>
        <w:t>Using a for loop we navigate our cursor for on specific rows and columns, which we then process into a template using Flask and output to the client. The main function we use to do this is cursor.execute, which performs the given database operation (a query or a command) and can either insert or receive information. This is capable of performing multiple operations at once.</w:t>
      </w:r>
    </w:p>
    <w:p w14:paraId="5BDB04EE" w14:textId="5FD71DDF" w:rsidR="00D02503" w:rsidRDefault="00D02503" w:rsidP="00F75EFC">
      <w:pPr>
        <w:rPr>
          <w:rStyle w:val="Emphasis"/>
        </w:rPr>
      </w:pPr>
      <w:r>
        <w:rPr>
          <w:rStyle w:val="Emphasis"/>
        </w:rPr>
        <w:t xml:space="preserve">As of Phase 2, whenever form information including user id’s, image titles, the </w:t>
      </w:r>
      <w:r w:rsidR="000B46EB">
        <w:rPr>
          <w:rStyle w:val="Emphasis"/>
        </w:rPr>
        <w:t xml:space="preserve">image file itself, the image description, and the image likes, is received and parsed out by Flask, we use cursor.execute to INSERT INTO the data into our database. We then call commit on our MySQLConnection object to </w:t>
      </w:r>
      <w:r w:rsidR="003847F1">
        <w:rPr>
          <w:rStyle w:val="Emphasis"/>
        </w:rPr>
        <w:t>actually perform the operation.</w:t>
      </w:r>
    </w:p>
    <w:p w14:paraId="152738A8" w14:textId="1FF63FE3" w:rsidR="009B59A8" w:rsidRDefault="00623768" w:rsidP="00F75EFC">
      <w:pPr>
        <w:rPr>
          <w:rStyle w:val="Emphasis"/>
        </w:rPr>
      </w:pPr>
      <w:r>
        <w:rPr>
          <w:rStyle w:val="Emphasis"/>
        </w:rPr>
        <w:t>When we need to pull from the table we use the same cursor.execute command to perform a SELECT statement on our image data. This information is placed within the cursor and is used as needed</w:t>
      </w:r>
      <w:r w:rsidR="00056962">
        <w:rPr>
          <w:rStyle w:val="Emphasis"/>
        </w:rPr>
        <w:t>.</w:t>
      </w:r>
    </w:p>
    <w:p w14:paraId="208E623B" w14:textId="1781076C" w:rsidR="00511844" w:rsidRDefault="00511844" w:rsidP="00F75EFC">
      <w:pPr>
        <w:rPr>
          <w:rStyle w:val="Emphasis"/>
        </w:rPr>
      </w:pPr>
      <w:r>
        <w:rPr>
          <w:rStyle w:val="Emphasis"/>
        </w:rPr>
        <w:t xml:space="preserve">This is the extent of our MariaDB </w:t>
      </w:r>
      <w:r w:rsidR="00CF5A85">
        <w:rPr>
          <w:rStyle w:val="Emphasis"/>
        </w:rPr>
        <w:t>functionality. Just simple database storage and retrieval over port 3306.</w:t>
      </w:r>
    </w:p>
    <w:p w14:paraId="441C579F" w14:textId="77777777" w:rsidR="009E7AB3" w:rsidRDefault="009E7AB3" w:rsidP="00F75EFC">
      <w:pPr>
        <w:rPr>
          <w:rStyle w:val="Emphasis"/>
        </w:rPr>
      </w:pPr>
    </w:p>
    <w:p w14:paraId="22FA66FA" w14:textId="7B4D4BA0" w:rsidR="00A84847" w:rsidRDefault="00A84847">
      <w:pPr>
        <w:rPr>
          <w:rStyle w:val="Emphasis"/>
        </w:rPr>
      </w:pPr>
      <w:r>
        <w:rPr>
          <w:rStyle w:val="Emphasis"/>
        </w:rPr>
        <w:br w:type="page"/>
      </w:r>
    </w:p>
    <w:p w14:paraId="659E4BDF" w14:textId="47B09456" w:rsidR="007D5A3F" w:rsidRDefault="00270EA3" w:rsidP="00270EA3">
      <w:pPr>
        <w:pStyle w:val="Heading2"/>
        <w:rPr>
          <w:rStyle w:val="Emphasis"/>
          <w:u w:val="single"/>
        </w:rPr>
      </w:pPr>
      <w:r w:rsidRPr="00270EA3">
        <w:rPr>
          <w:rStyle w:val="Emphasis"/>
          <w:u w:val="single"/>
        </w:rPr>
        <w:lastRenderedPageBreak/>
        <w:t>Licensing</w:t>
      </w:r>
    </w:p>
    <w:p w14:paraId="3FE8513A" w14:textId="453C128D" w:rsidR="00A84847" w:rsidRPr="00A84847" w:rsidRDefault="00A84847" w:rsidP="00A84847">
      <w:r>
        <w:rPr>
          <w:rStyle w:val="Emphasis"/>
        </w:rPr>
        <w:t xml:space="preserve">Flask operates under a source license that dictates that all content within the Flask repository or source distribution must be accompanied with the copyright “Copyright 2010 Pallets” and are </w:t>
      </w:r>
      <w:r w:rsidR="00B4026C">
        <w:rPr>
          <w:rStyle w:val="Emphasis"/>
        </w:rPr>
        <w:t>not used to advertise personal projects. This doesn’t really effect our code in anyways be we do not redistributing or modifying the source code in any way.</w:t>
      </w:r>
    </w:p>
    <w:sectPr w:rsidR="00A84847" w:rsidRPr="00A84847" w:rsidSect="00A06E32">
      <w:headerReference w:type="default" r:id="rId11"/>
      <w:footerReference w:type="default" r:id="rId12"/>
      <w:headerReference w:type="first" r:id="rId13"/>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D19A3" w14:textId="77777777" w:rsidR="00BF1542" w:rsidRDefault="00BF1542" w:rsidP="008606AB">
      <w:r>
        <w:separator/>
      </w:r>
    </w:p>
  </w:endnote>
  <w:endnote w:type="continuationSeparator" w:id="0">
    <w:p w14:paraId="6CF1ADC6" w14:textId="77777777" w:rsidR="00BF1542" w:rsidRDefault="00BF1542"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C70CB" w14:textId="24632C4E" w:rsidR="008D187A" w:rsidRPr="00E81B4B" w:rsidRDefault="00BF1542" w:rsidP="00E81B4B">
    <w:pPr>
      <w:pStyle w:val="Footer"/>
    </w:pPr>
    <w:sdt>
      <w:sdtPr>
        <w:alias w:val="Title"/>
        <w:tag w:val=""/>
        <w:id w:val="-1461030722"/>
        <w:placeholder>
          <w:docPart w:val="9ECDD3D01B0E46CC866EEF52E5F7C279"/>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1152B">
          <w:t>CSE312</w:t>
        </w:r>
      </w:sdtContent>
    </w:sdt>
    <w:r w:rsidR="00E81B4B" w:rsidRPr="00E81B4B">
      <w:t xml:space="preserve"> </w:t>
    </w:r>
    <w:r w:rsidR="004E39FD">
      <w:tab/>
    </w:r>
    <w:r w:rsidR="004E39FD">
      <w:tab/>
    </w:r>
    <w:sdt>
      <w:sdtPr>
        <w:id w:val="1328789105"/>
        <w:docPartObj>
          <w:docPartGallery w:val="Page Numbers (Bottom of Page)"/>
          <w:docPartUnique/>
        </w:docPartObj>
      </w:sdtPr>
      <w:sdtEndPr/>
      <w:sdtContent>
        <w:r w:rsidR="00B9660E" w:rsidRPr="00AD010B">
          <w:rPr>
            <w:rStyle w:val="PageNumber"/>
            <w:noProof/>
            <w:highlight w:val="lightGray"/>
          </w:rPr>
          <mc:AlternateContent>
            <mc:Choice Requires="wps">
              <w:drawing>
                <wp:anchor distT="0" distB="0" distL="114300" distR="114300" simplePos="0" relativeHeight="251659264" behindDoc="1" locked="0" layoutInCell="1" allowOverlap="1" wp14:anchorId="23E65007" wp14:editId="5598D377">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78E3BBFD"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DMx7S+kQIAAIUFAAAOAAAAAAAAAAAAAAAAAC4CAABkcnMvZTJvRG9jLnhtbFBLAQIt&#10;ABQABgAIAAAAIQCm0i7W2wAAAAYBAAAPAAAAAAAAAAAAAAAAAOsEAABkcnMvZG93bnJldi54bWxQ&#10;SwUGAAAAAAQABADzAAAA8wUAAAAA&#10;" fillcolor="#d3d3d3" stroked="f" strokeweight="1pt">
                  <w10:wrap anchorx="page" anchory="page"/>
                </v:rect>
              </w:pict>
            </mc:Fallback>
          </mc:AlternateContent>
        </w:r>
        <w:r w:rsidR="00D359E1" w:rsidRPr="00AD010B">
          <w:rPr>
            <w:rStyle w:val="PageNumber"/>
            <w:highlight w:val="lightGray"/>
          </w:rPr>
          <w:fldChar w:fldCharType="begin"/>
        </w:r>
        <w:r w:rsidR="00D359E1" w:rsidRPr="00AD010B">
          <w:rPr>
            <w:rStyle w:val="PageNumber"/>
            <w:highlight w:val="lightGray"/>
          </w:rPr>
          <w:instrText xml:space="preserve"> PAGE   \* MERGEFORMAT </w:instrText>
        </w:r>
        <w:r w:rsidR="00D359E1" w:rsidRPr="00AD010B">
          <w:rPr>
            <w:rStyle w:val="PageNumber"/>
            <w:highlight w:val="lightGray"/>
          </w:rPr>
          <w:fldChar w:fldCharType="separate"/>
        </w:r>
        <w:r w:rsidR="00D359E1" w:rsidRPr="00AD010B">
          <w:rPr>
            <w:rStyle w:val="PageNumber"/>
            <w:highlight w:val="lightGray"/>
          </w:rPr>
          <w:t>1</w:t>
        </w:r>
        <w:r w:rsidR="00D359E1"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8538C" w14:textId="77777777" w:rsidR="00BF1542" w:rsidRDefault="00BF1542" w:rsidP="008606AB">
      <w:r>
        <w:separator/>
      </w:r>
    </w:p>
  </w:footnote>
  <w:footnote w:type="continuationSeparator" w:id="0">
    <w:p w14:paraId="4B6A968B" w14:textId="77777777" w:rsidR="00BF1542" w:rsidRDefault="00BF1542"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905EF" w14:textId="77777777" w:rsidR="0030312F" w:rsidRDefault="0030312F">
    <w:pPr>
      <w:pStyle w:val="Header"/>
    </w:pPr>
    <w:r>
      <w:rPr>
        <w:noProof/>
      </w:rPr>
      <mc:AlternateContent>
        <mc:Choice Requires="wps">
          <w:drawing>
            <wp:anchor distT="0" distB="0" distL="114300" distR="114300" simplePos="0" relativeHeight="251658239" behindDoc="1" locked="0" layoutInCell="1" allowOverlap="1" wp14:anchorId="485256CB" wp14:editId="19D88EAD">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4793BB17"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47364" w14:textId="77777777" w:rsidR="00FA2A95" w:rsidRDefault="00FA2A95">
    <w:pPr>
      <w:pStyle w:val="Header"/>
    </w:pPr>
    <w:r>
      <w:rPr>
        <w:noProof/>
      </w:rPr>
      <mc:AlternateContent>
        <mc:Choice Requires="wps">
          <w:drawing>
            <wp:anchor distT="0" distB="0" distL="114300" distR="114300" simplePos="0" relativeHeight="251661312" behindDoc="1" locked="0" layoutInCell="1" allowOverlap="1" wp14:anchorId="62F55B8A" wp14:editId="79C598C4">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5578A953"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B16630"/>
    <w:multiLevelType w:val="hybridMultilevel"/>
    <w:tmpl w:val="000C293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1"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7"/>
  </w:num>
  <w:num w:numId="4">
    <w:abstractNumId w:val="9"/>
  </w:num>
  <w:num w:numId="5">
    <w:abstractNumId w:val="5"/>
  </w:num>
  <w:num w:numId="6">
    <w:abstractNumId w:val="6"/>
  </w:num>
  <w:num w:numId="7">
    <w:abstractNumId w:val="4"/>
  </w:num>
  <w:num w:numId="8">
    <w:abstractNumId w:val="8"/>
  </w:num>
  <w:num w:numId="9">
    <w:abstractNumId w:val="1"/>
  </w:num>
  <w:num w:numId="10">
    <w:abstractNumId w:val="10"/>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52B"/>
    <w:rsid w:val="000040C5"/>
    <w:rsid w:val="0002791A"/>
    <w:rsid w:val="00034C7D"/>
    <w:rsid w:val="0003687F"/>
    <w:rsid w:val="00056962"/>
    <w:rsid w:val="000630AD"/>
    <w:rsid w:val="0006661C"/>
    <w:rsid w:val="000775A7"/>
    <w:rsid w:val="00084F6D"/>
    <w:rsid w:val="0009280B"/>
    <w:rsid w:val="00097D23"/>
    <w:rsid w:val="000B46EB"/>
    <w:rsid w:val="00125A55"/>
    <w:rsid w:val="00126D56"/>
    <w:rsid w:val="001307F2"/>
    <w:rsid w:val="00157987"/>
    <w:rsid w:val="00180926"/>
    <w:rsid w:val="00187C2B"/>
    <w:rsid w:val="001C38B5"/>
    <w:rsid w:val="00213DF9"/>
    <w:rsid w:val="00224640"/>
    <w:rsid w:val="00233809"/>
    <w:rsid w:val="00240FC4"/>
    <w:rsid w:val="002521CA"/>
    <w:rsid w:val="00270EA3"/>
    <w:rsid w:val="002868AC"/>
    <w:rsid w:val="00290727"/>
    <w:rsid w:val="002D57E0"/>
    <w:rsid w:val="002E626B"/>
    <w:rsid w:val="003022AB"/>
    <w:rsid w:val="0030312F"/>
    <w:rsid w:val="003515DC"/>
    <w:rsid w:val="00357647"/>
    <w:rsid w:val="003847F1"/>
    <w:rsid w:val="003D2C8D"/>
    <w:rsid w:val="003D656E"/>
    <w:rsid w:val="004020F2"/>
    <w:rsid w:val="00407EA4"/>
    <w:rsid w:val="0041152B"/>
    <w:rsid w:val="00462A2C"/>
    <w:rsid w:val="0046798E"/>
    <w:rsid w:val="0049243A"/>
    <w:rsid w:val="004A20D6"/>
    <w:rsid w:val="004A38EC"/>
    <w:rsid w:val="004D14EE"/>
    <w:rsid w:val="004D30FE"/>
    <w:rsid w:val="004D6E68"/>
    <w:rsid w:val="004E39FD"/>
    <w:rsid w:val="004E5C03"/>
    <w:rsid w:val="004F260A"/>
    <w:rsid w:val="00511844"/>
    <w:rsid w:val="0052261B"/>
    <w:rsid w:val="00524BAE"/>
    <w:rsid w:val="00535ED9"/>
    <w:rsid w:val="00563311"/>
    <w:rsid w:val="0058022C"/>
    <w:rsid w:val="005979D4"/>
    <w:rsid w:val="005A7AA5"/>
    <w:rsid w:val="005B2E47"/>
    <w:rsid w:val="005B34DF"/>
    <w:rsid w:val="005D7EFC"/>
    <w:rsid w:val="00615616"/>
    <w:rsid w:val="00623768"/>
    <w:rsid w:val="00654740"/>
    <w:rsid w:val="00656C8C"/>
    <w:rsid w:val="006706DE"/>
    <w:rsid w:val="00671403"/>
    <w:rsid w:val="00692F0D"/>
    <w:rsid w:val="006A3E17"/>
    <w:rsid w:val="006C08BD"/>
    <w:rsid w:val="006C67DE"/>
    <w:rsid w:val="006E1E2D"/>
    <w:rsid w:val="006F544B"/>
    <w:rsid w:val="00713B91"/>
    <w:rsid w:val="00720DC0"/>
    <w:rsid w:val="0073768B"/>
    <w:rsid w:val="00743C4D"/>
    <w:rsid w:val="0074607A"/>
    <w:rsid w:val="007A56E1"/>
    <w:rsid w:val="007B04B0"/>
    <w:rsid w:val="007B2A3C"/>
    <w:rsid w:val="007B641A"/>
    <w:rsid w:val="007D5A3F"/>
    <w:rsid w:val="0080749A"/>
    <w:rsid w:val="0082146F"/>
    <w:rsid w:val="008606AB"/>
    <w:rsid w:val="008A0D41"/>
    <w:rsid w:val="008D187A"/>
    <w:rsid w:val="008D25F7"/>
    <w:rsid w:val="008F1B7F"/>
    <w:rsid w:val="008F4289"/>
    <w:rsid w:val="00932434"/>
    <w:rsid w:val="00943598"/>
    <w:rsid w:val="00950B0F"/>
    <w:rsid w:val="0098733A"/>
    <w:rsid w:val="009A5E7C"/>
    <w:rsid w:val="009B59A8"/>
    <w:rsid w:val="009E47F5"/>
    <w:rsid w:val="009E7AB3"/>
    <w:rsid w:val="009F6597"/>
    <w:rsid w:val="00A0684D"/>
    <w:rsid w:val="00A06E32"/>
    <w:rsid w:val="00A1489E"/>
    <w:rsid w:val="00A157AE"/>
    <w:rsid w:val="00A32524"/>
    <w:rsid w:val="00A35B96"/>
    <w:rsid w:val="00A777EF"/>
    <w:rsid w:val="00A84847"/>
    <w:rsid w:val="00A91398"/>
    <w:rsid w:val="00AB45CE"/>
    <w:rsid w:val="00AB60FA"/>
    <w:rsid w:val="00AD010B"/>
    <w:rsid w:val="00B257C6"/>
    <w:rsid w:val="00B26DBD"/>
    <w:rsid w:val="00B30030"/>
    <w:rsid w:val="00B4026C"/>
    <w:rsid w:val="00B4286F"/>
    <w:rsid w:val="00B50D9F"/>
    <w:rsid w:val="00B5279B"/>
    <w:rsid w:val="00B71E3C"/>
    <w:rsid w:val="00B726D8"/>
    <w:rsid w:val="00B81AAE"/>
    <w:rsid w:val="00B9660E"/>
    <w:rsid w:val="00BA15AE"/>
    <w:rsid w:val="00BB0974"/>
    <w:rsid w:val="00BB76A1"/>
    <w:rsid w:val="00BB7F79"/>
    <w:rsid w:val="00BF1542"/>
    <w:rsid w:val="00C13772"/>
    <w:rsid w:val="00C16233"/>
    <w:rsid w:val="00C31B26"/>
    <w:rsid w:val="00C5543E"/>
    <w:rsid w:val="00C6208F"/>
    <w:rsid w:val="00C8232E"/>
    <w:rsid w:val="00C96E5D"/>
    <w:rsid w:val="00CA2234"/>
    <w:rsid w:val="00CC0EDB"/>
    <w:rsid w:val="00CD01D6"/>
    <w:rsid w:val="00CD2801"/>
    <w:rsid w:val="00CF5A85"/>
    <w:rsid w:val="00D02503"/>
    <w:rsid w:val="00D05B00"/>
    <w:rsid w:val="00D27F37"/>
    <w:rsid w:val="00D34B28"/>
    <w:rsid w:val="00D359E1"/>
    <w:rsid w:val="00D54778"/>
    <w:rsid w:val="00D6410D"/>
    <w:rsid w:val="00D70816"/>
    <w:rsid w:val="00D75AB8"/>
    <w:rsid w:val="00D8227D"/>
    <w:rsid w:val="00DA1FCB"/>
    <w:rsid w:val="00DB02A3"/>
    <w:rsid w:val="00DB7CC6"/>
    <w:rsid w:val="00DD0831"/>
    <w:rsid w:val="00DE2209"/>
    <w:rsid w:val="00DF33AF"/>
    <w:rsid w:val="00DF799F"/>
    <w:rsid w:val="00E0227B"/>
    <w:rsid w:val="00E164FF"/>
    <w:rsid w:val="00E20E57"/>
    <w:rsid w:val="00E25ADD"/>
    <w:rsid w:val="00E315C1"/>
    <w:rsid w:val="00E81B4B"/>
    <w:rsid w:val="00EA2CB0"/>
    <w:rsid w:val="00EA35C5"/>
    <w:rsid w:val="00EB6826"/>
    <w:rsid w:val="00EC7EB3"/>
    <w:rsid w:val="00ED7F81"/>
    <w:rsid w:val="00F005BB"/>
    <w:rsid w:val="00F026F3"/>
    <w:rsid w:val="00F03E09"/>
    <w:rsid w:val="00F04116"/>
    <w:rsid w:val="00F04CC8"/>
    <w:rsid w:val="00F45333"/>
    <w:rsid w:val="00F748CC"/>
    <w:rsid w:val="00F75EFC"/>
    <w:rsid w:val="00FA2A95"/>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ED8E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character" w:styleId="Hyperlink">
    <w:name w:val="Hyperlink"/>
    <w:basedOn w:val="DefaultParagraphFont"/>
    <w:uiPriority w:val="99"/>
    <w:unhideWhenUsed/>
    <w:rsid w:val="00084F6D"/>
    <w:rPr>
      <w:color w:val="0000FF"/>
      <w:u w:val="single"/>
    </w:rPr>
  </w:style>
  <w:style w:type="character" w:styleId="UnresolvedMention">
    <w:name w:val="Unresolved Mention"/>
    <w:basedOn w:val="DefaultParagraphFont"/>
    <w:uiPriority w:val="99"/>
    <w:semiHidden/>
    <w:unhideWhenUsed/>
    <w:rsid w:val="000775A7"/>
    <w:rPr>
      <w:color w:val="605E5C"/>
      <w:shd w:val="clear" w:color="auto" w:fill="E1DFDD"/>
    </w:rPr>
  </w:style>
  <w:style w:type="character" w:styleId="FollowedHyperlink">
    <w:name w:val="FollowedHyperlink"/>
    <w:basedOn w:val="DefaultParagraphFont"/>
    <w:uiPriority w:val="99"/>
    <w:semiHidden/>
    <w:unhideWhenUsed/>
    <w:rsid w:val="000775A7"/>
    <w:rPr>
      <w:color w:val="C6281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750527">
      <w:bodyDiv w:val="1"/>
      <w:marLeft w:val="0"/>
      <w:marRight w:val="0"/>
      <w:marTop w:val="0"/>
      <w:marBottom w:val="0"/>
      <w:divBdr>
        <w:top w:val="none" w:sz="0" w:space="0" w:color="auto"/>
        <w:left w:val="none" w:sz="0" w:space="0" w:color="auto"/>
        <w:bottom w:val="none" w:sz="0" w:space="0" w:color="auto"/>
        <w:right w:val="none" w:sz="0" w:space="0" w:color="auto"/>
      </w:divBdr>
      <w:divsChild>
        <w:div w:id="710883649">
          <w:marLeft w:val="0"/>
          <w:marRight w:val="0"/>
          <w:marTop w:val="0"/>
          <w:marBottom w:val="0"/>
          <w:divBdr>
            <w:top w:val="none" w:sz="0" w:space="0" w:color="auto"/>
            <w:left w:val="none" w:sz="0" w:space="0" w:color="auto"/>
            <w:bottom w:val="none" w:sz="0" w:space="0" w:color="auto"/>
            <w:right w:val="none" w:sz="0" w:space="0" w:color="auto"/>
          </w:divBdr>
          <w:divsChild>
            <w:div w:id="1599873084">
              <w:marLeft w:val="0"/>
              <w:marRight w:val="0"/>
              <w:marTop w:val="0"/>
              <w:marBottom w:val="0"/>
              <w:divBdr>
                <w:top w:val="none" w:sz="0" w:space="0" w:color="auto"/>
                <w:left w:val="none" w:sz="0" w:space="0" w:color="auto"/>
                <w:bottom w:val="none" w:sz="0" w:space="0" w:color="auto"/>
                <w:right w:val="none" w:sz="0" w:space="0" w:color="auto"/>
              </w:divBdr>
              <w:divsChild>
                <w:div w:id="83454115">
                  <w:marLeft w:val="0"/>
                  <w:marRight w:val="0"/>
                  <w:marTop w:val="0"/>
                  <w:marBottom w:val="0"/>
                  <w:divBdr>
                    <w:top w:val="none" w:sz="0" w:space="0" w:color="auto"/>
                    <w:left w:val="none" w:sz="0" w:space="0" w:color="auto"/>
                    <w:bottom w:val="none" w:sz="0" w:space="0" w:color="auto"/>
                    <w:right w:val="none" w:sz="0" w:space="0" w:color="auto"/>
                  </w:divBdr>
                  <w:divsChild>
                    <w:div w:id="247203754">
                      <w:marLeft w:val="0"/>
                      <w:marRight w:val="0"/>
                      <w:marTop w:val="0"/>
                      <w:marBottom w:val="0"/>
                      <w:divBdr>
                        <w:top w:val="none" w:sz="0" w:space="0" w:color="auto"/>
                        <w:left w:val="none" w:sz="0" w:space="0" w:color="auto"/>
                        <w:bottom w:val="none" w:sz="0" w:space="0" w:color="auto"/>
                        <w:right w:val="none" w:sz="0" w:space="0" w:color="auto"/>
                      </w:divBdr>
                    </w:div>
                  </w:divsChild>
                </w:div>
                <w:div w:id="936867237">
                  <w:marLeft w:val="0"/>
                  <w:marRight w:val="0"/>
                  <w:marTop w:val="0"/>
                  <w:marBottom w:val="0"/>
                  <w:divBdr>
                    <w:top w:val="none" w:sz="0" w:space="0" w:color="auto"/>
                    <w:left w:val="none" w:sz="0" w:space="0" w:color="auto"/>
                    <w:bottom w:val="none" w:sz="0" w:space="0" w:color="auto"/>
                    <w:right w:val="none" w:sz="0" w:space="0" w:color="auto"/>
                  </w:divBdr>
                  <w:divsChild>
                    <w:div w:id="13723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00238">
          <w:marLeft w:val="0"/>
          <w:marRight w:val="0"/>
          <w:marTop w:val="0"/>
          <w:marBottom w:val="0"/>
          <w:divBdr>
            <w:top w:val="none" w:sz="0" w:space="0" w:color="auto"/>
            <w:left w:val="none" w:sz="0" w:space="0" w:color="auto"/>
            <w:bottom w:val="none" w:sz="0" w:space="0" w:color="auto"/>
            <w:right w:val="none" w:sz="0" w:space="0" w:color="auto"/>
          </w:divBdr>
          <w:divsChild>
            <w:div w:id="2136216578">
              <w:marLeft w:val="0"/>
              <w:marRight w:val="0"/>
              <w:marTop w:val="0"/>
              <w:marBottom w:val="0"/>
              <w:divBdr>
                <w:top w:val="none" w:sz="0" w:space="0" w:color="auto"/>
                <w:left w:val="none" w:sz="0" w:space="0" w:color="auto"/>
                <w:bottom w:val="none" w:sz="0" w:space="0" w:color="auto"/>
                <w:right w:val="none" w:sz="0" w:space="0" w:color="auto"/>
              </w:divBdr>
              <w:divsChild>
                <w:div w:id="2036230114">
                  <w:marLeft w:val="0"/>
                  <w:marRight w:val="0"/>
                  <w:marTop w:val="0"/>
                  <w:marBottom w:val="0"/>
                  <w:divBdr>
                    <w:top w:val="none" w:sz="0" w:space="0" w:color="auto"/>
                    <w:left w:val="none" w:sz="0" w:space="0" w:color="auto"/>
                    <w:bottom w:val="none" w:sz="0" w:space="0" w:color="auto"/>
                    <w:right w:val="none" w:sz="0" w:space="0" w:color="auto"/>
                  </w:divBdr>
                  <w:divsChild>
                    <w:div w:id="16047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yperlink" Target="https://github.com/mysql/mysql-connector-python/blob/master/lib/mysql/connector/connection.p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lap\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5752F04A3945A68953C1A17F6A047B"/>
        <w:category>
          <w:name w:val="General"/>
          <w:gallery w:val="placeholder"/>
        </w:category>
        <w:types>
          <w:type w:val="bbPlcHdr"/>
        </w:types>
        <w:behaviors>
          <w:behavior w:val="content"/>
        </w:behaviors>
        <w:guid w:val="{D9DA65D6-C74F-4596-B39A-8F9C133648C0}"/>
      </w:docPartPr>
      <w:docPartBody>
        <w:p w:rsidR="00A62466" w:rsidRDefault="00A62466">
          <w:pPr>
            <w:pStyle w:val="F35752F04A3945A68953C1A17F6A047B"/>
          </w:pPr>
          <w:r w:rsidRPr="000040C5">
            <w:t>Teacher:</w:t>
          </w:r>
        </w:p>
      </w:docPartBody>
    </w:docPart>
    <w:docPart>
      <w:docPartPr>
        <w:name w:val="18E1C8E5C3EF43A2BA3B26E18DBCB9A5"/>
        <w:category>
          <w:name w:val="General"/>
          <w:gallery w:val="placeholder"/>
        </w:category>
        <w:types>
          <w:type w:val="bbPlcHdr"/>
        </w:types>
        <w:behaviors>
          <w:behavior w:val="content"/>
        </w:behaviors>
        <w:guid w:val="{B6FC7942-3574-400B-96B4-73E584E79E7B}"/>
      </w:docPartPr>
      <w:docPartBody>
        <w:p w:rsidR="00A62466" w:rsidRDefault="00A62466">
          <w:pPr>
            <w:pStyle w:val="18E1C8E5C3EF43A2BA3B26E18DBCB9A5"/>
          </w:pPr>
          <w:r w:rsidRPr="000040C5">
            <w:t>Course:</w:t>
          </w:r>
        </w:p>
      </w:docPartBody>
    </w:docPart>
    <w:docPart>
      <w:docPartPr>
        <w:name w:val="43F9028C5BA74BC0B7BA6173F602896F"/>
        <w:category>
          <w:name w:val="General"/>
          <w:gallery w:val="placeholder"/>
        </w:category>
        <w:types>
          <w:type w:val="bbPlcHdr"/>
        </w:types>
        <w:behaviors>
          <w:behavior w:val="content"/>
        </w:behaviors>
        <w:guid w:val="{5D8795FB-97D7-4B8B-AD69-1E4F8BF17F6B}"/>
      </w:docPartPr>
      <w:docPartBody>
        <w:p w:rsidR="00A62466" w:rsidRDefault="00A62466">
          <w:pPr>
            <w:pStyle w:val="43F9028C5BA74BC0B7BA6173F602896F"/>
          </w:pPr>
          <w:r w:rsidRPr="000040C5">
            <w:t>Course title</w:t>
          </w:r>
        </w:p>
      </w:docPartBody>
    </w:docPart>
    <w:docPart>
      <w:docPartPr>
        <w:name w:val="9ECDD3D01B0E46CC866EEF52E5F7C279"/>
        <w:category>
          <w:name w:val="General"/>
          <w:gallery w:val="placeholder"/>
        </w:category>
        <w:types>
          <w:type w:val="bbPlcHdr"/>
        </w:types>
        <w:behaviors>
          <w:behavior w:val="content"/>
        </w:behaviors>
        <w:guid w:val="{A35A3BA2-B511-4981-8F59-7A3EA76E9B26}"/>
      </w:docPartPr>
      <w:docPartBody>
        <w:p w:rsidR="00A62466" w:rsidRDefault="00A62466">
          <w:pPr>
            <w:pStyle w:val="9ECDD3D01B0E46CC866EEF52E5F7C279"/>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466"/>
    <w:rsid w:val="008E1987"/>
    <w:rsid w:val="00A45934"/>
    <w:rsid w:val="00A62466"/>
    <w:rsid w:val="00AA1E8F"/>
    <w:rsid w:val="00D233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7AA5F26ED7744211AAFB64A3ACA019E5">
    <w:name w:val="7AA5F26ED7744211AAFB64A3ACA019E5"/>
  </w:style>
  <w:style w:type="paragraph" w:customStyle="1" w:styleId="275DFB8FD7154AABA5EFDFCEFB60AAC6">
    <w:name w:val="275DFB8FD7154AABA5EFDFCEFB60AAC6"/>
  </w:style>
  <w:style w:type="paragraph" w:customStyle="1" w:styleId="EA7A392CBBCA461E997460C25D5463EF">
    <w:name w:val="EA7A392CBBCA461E997460C25D5463EF"/>
  </w:style>
  <w:style w:type="paragraph" w:customStyle="1" w:styleId="CA1C9CED62F04D618B7C662245AA3D15">
    <w:name w:val="CA1C9CED62F04D618B7C662245AA3D15"/>
  </w:style>
  <w:style w:type="paragraph" w:customStyle="1" w:styleId="796134FEA3FA4BA6A030F6BF5DED4975">
    <w:name w:val="796134FEA3FA4BA6A030F6BF5DED4975"/>
  </w:style>
  <w:style w:type="paragraph" w:customStyle="1" w:styleId="F35752F04A3945A68953C1A17F6A047B">
    <w:name w:val="F35752F04A3945A68953C1A17F6A047B"/>
  </w:style>
  <w:style w:type="paragraph" w:customStyle="1" w:styleId="F145880B41CA4BBFA5E6672943611EA3">
    <w:name w:val="F145880B41CA4BBFA5E6672943611EA3"/>
  </w:style>
  <w:style w:type="paragraph" w:customStyle="1" w:styleId="18E1C8E5C3EF43A2BA3B26E18DBCB9A5">
    <w:name w:val="18E1C8E5C3EF43A2BA3B26E18DBCB9A5"/>
  </w:style>
  <w:style w:type="paragraph" w:customStyle="1" w:styleId="43F9028C5BA74BC0B7BA6173F602896F">
    <w:name w:val="43F9028C5BA74BC0B7BA6173F602896F"/>
  </w:style>
  <w:style w:type="paragraph" w:customStyle="1" w:styleId="C9A596B85459464F958C4A47A6AC29B1">
    <w:name w:val="C9A596B85459464F958C4A47A6AC29B1"/>
  </w:style>
  <w:style w:type="paragraph" w:customStyle="1" w:styleId="4A948DCF86B3440388A0A3E6DB560EFA">
    <w:name w:val="4A948DCF86B3440388A0A3E6DB560EFA"/>
  </w:style>
  <w:style w:type="paragraph" w:customStyle="1" w:styleId="6D8E7EC00EF84D9A8327E5D09A3F8A59">
    <w:name w:val="6D8E7EC00EF84D9A8327E5D09A3F8A59"/>
  </w:style>
  <w:style w:type="paragraph" w:customStyle="1" w:styleId="61DD031AD7EA4F2A9CE3DAC9EBC752AB">
    <w:name w:val="61DD031AD7EA4F2A9CE3DAC9EBC752AB"/>
  </w:style>
  <w:style w:type="paragraph" w:customStyle="1" w:styleId="2091D8288B7649B0A4D77B1F540FE4F3">
    <w:name w:val="2091D8288B7649B0A4D77B1F540FE4F3"/>
  </w:style>
  <w:style w:type="paragraph" w:customStyle="1" w:styleId="2B38489D8F7C43D7B34FC4AA9DB3AE57">
    <w:name w:val="2B38489D8F7C43D7B34FC4AA9DB3AE57"/>
  </w:style>
  <w:style w:type="paragraph" w:customStyle="1" w:styleId="C9F0C37D8F51447AA589D44FFD8C308A">
    <w:name w:val="C9F0C37D8F51447AA589D44FFD8C308A"/>
  </w:style>
  <w:style w:type="paragraph" w:customStyle="1" w:styleId="D899378FBEB04CA3A1EC231D7906C6AF">
    <w:name w:val="D899378FBEB04CA3A1EC231D7906C6AF"/>
  </w:style>
  <w:style w:type="paragraph" w:customStyle="1" w:styleId="0071E687C0584408BD40079FF6D313F4">
    <w:name w:val="0071E687C0584408BD40079FF6D313F4"/>
  </w:style>
  <w:style w:type="paragraph" w:customStyle="1" w:styleId="42877A2E9CCE4730A4A103C440ECFBD6">
    <w:name w:val="42877A2E9CCE4730A4A103C440ECFBD6"/>
  </w:style>
  <w:style w:type="paragraph" w:customStyle="1" w:styleId="FCEA742F40C743009B1CD528284750BC">
    <w:name w:val="FCEA742F40C743009B1CD528284750BC"/>
  </w:style>
  <w:style w:type="paragraph" w:customStyle="1" w:styleId="D31CC7D868CE4B07B17EC898E7E46806">
    <w:name w:val="D31CC7D868CE4B07B17EC898E7E46806"/>
  </w:style>
  <w:style w:type="paragraph" w:customStyle="1" w:styleId="0E2A777E64FA45D69CFC4E6446227F6B">
    <w:name w:val="0E2A777E64FA45D69CFC4E6446227F6B"/>
  </w:style>
  <w:style w:type="paragraph" w:customStyle="1" w:styleId="480C5A4581EB44BFAA3BC9A06472F369">
    <w:name w:val="480C5A4581EB44BFAA3BC9A06472F369"/>
  </w:style>
  <w:style w:type="paragraph" w:customStyle="1" w:styleId="D961EA4B7B644F02BDC4BCB42221CE46">
    <w:name w:val="D961EA4B7B644F02BDC4BCB42221CE46"/>
  </w:style>
  <w:style w:type="paragraph" w:customStyle="1" w:styleId="65607C06FB134DDFBC5612D7E9E56AE2">
    <w:name w:val="65607C06FB134DDFBC5612D7E9E56AE2"/>
  </w:style>
  <w:style w:type="paragraph" w:customStyle="1" w:styleId="9E63E7EF424D432F8F3D87DB34CBE2FD">
    <w:name w:val="9E63E7EF424D432F8F3D87DB34CBE2FD"/>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eastAsia="en-US"/>
    </w:rPr>
  </w:style>
  <w:style w:type="paragraph" w:customStyle="1" w:styleId="94FC8D5D5EBC433399B3CE497992164E">
    <w:name w:val="94FC8D5D5EBC433399B3CE497992164E"/>
  </w:style>
  <w:style w:type="paragraph" w:customStyle="1" w:styleId="E97E9F1D3C3244AB8FECE112F593291C">
    <w:name w:val="E97E9F1D3C3244AB8FECE112F593291C"/>
  </w:style>
  <w:style w:type="paragraph" w:customStyle="1" w:styleId="9CEF14DE5F4E4EC29828B3FA31A6A1E9">
    <w:name w:val="9CEF14DE5F4E4EC29828B3FA31A6A1E9"/>
  </w:style>
  <w:style w:type="paragraph" w:customStyle="1" w:styleId="BAEFAC19C69943228110C5DE90B98D89">
    <w:name w:val="BAEFAC19C69943228110C5DE90B98D89"/>
  </w:style>
  <w:style w:type="paragraph" w:customStyle="1" w:styleId="883C604B300744C4A6F2C9B29B9C6654">
    <w:name w:val="883C604B300744C4A6F2C9B29B9C6654"/>
  </w:style>
  <w:style w:type="paragraph" w:customStyle="1" w:styleId="E31517D933484157A379F6994F6AC2EB">
    <w:name w:val="E31517D933484157A379F6994F6AC2EB"/>
  </w:style>
  <w:style w:type="paragraph" w:customStyle="1" w:styleId="402578F545324A5BB8EEC713BCBA4C14">
    <w:name w:val="402578F545324A5BB8EEC713BCBA4C14"/>
  </w:style>
  <w:style w:type="paragraph" w:customStyle="1" w:styleId="F8971D5852714BD286B3E03D9F634EFE">
    <w:name w:val="F8971D5852714BD286B3E03D9F634EFE"/>
  </w:style>
  <w:style w:type="paragraph" w:customStyle="1" w:styleId="9ECDD3D01B0E46CC866EEF52E5F7C279">
    <w:name w:val="9ECDD3D01B0E46CC866EEF52E5F7C279"/>
  </w:style>
  <w:style w:type="paragraph" w:customStyle="1" w:styleId="49E8946B2F4B496CB52218FB47C2D52B">
    <w:name w:val="49E8946B2F4B496CB52218FB47C2D52B"/>
  </w:style>
  <w:style w:type="paragraph" w:customStyle="1" w:styleId="74A9FA63AC1441ACBEE8C77E77E625A6">
    <w:name w:val="74A9FA63AC1441ACBEE8C77E77E625A6"/>
  </w:style>
  <w:style w:type="paragraph" w:customStyle="1" w:styleId="CB14A7C276964648AB5F4E3C45263BD9">
    <w:name w:val="CB14A7C276964648AB5F4E3C45263BD9"/>
  </w:style>
  <w:style w:type="paragraph" w:customStyle="1" w:styleId="326AAA8B68B24EE7A9BD8B71F18CA539">
    <w:name w:val="326AAA8B68B24EE7A9BD8B71F18CA539"/>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lang w:eastAsia="en-US"/>
    </w:rPr>
  </w:style>
  <w:style w:type="paragraph" w:customStyle="1" w:styleId="D79641C3105141CA9EABCB3A976FFA99">
    <w:name w:val="D79641C3105141CA9EABCB3A976FFA99"/>
  </w:style>
  <w:style w:type="paragraph" w:customStyle="1" w:styleId="0EBE39CC3C2449EA9753750DE3A51ED8">
    <w:name w:val="0EBE39CC3C2449EA9753750DE3A51ED8"/>
  </w:style>
  <w:style w:type="paragraph" w:customStyle="1" w:styleId="C193E70BF74B416A84E7CFEFB1000399">
    <w:name w:val="C193E70BF74B416A84E7CFEFB1000399"/>
  </w:style>
  <w:style w:type="paragraph" w:customStyle="1" w:styleId="E42C1C235ACA451098E10A6029659822">
    <w:name w:val="E42C1C235ACA451098E10A6029659822"/>
  </w:style>
  <w:style w:type="paragraph" w:customStyle="1" w:styleId="84B0C623CC6A42719A7606F22E990FD4">
    <w:name w:val="84B0C623CC6A42719A7606F22E990FD4"/>
  </w:style>
  <w:style w:type="paragraph" w:customStyle="1" w:styleId="54D5684ACBB4441AB019139715490494">
    <w:name w:val="54D5684ACBB4441AB019139715490494"/>
  </w:style>
  <w:style w:type="paragraph" w:customStyle="1" w:styleId="E9FD58406594449CA9098B3BB71F8642">
    <w:name w:val="E9FD58406594449CA9098B3BB71F8642"/>
  </w:style>
  <w:style w:type="paragraph" w:customStyle="1" w:styleId="85F0A20B957A4D3A8D632F1B82A324E2">
    <w:name w:val="85F0A20B957A4D3A8D632F1B82A324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2.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Classic students report</Template>
  <TotalTime>0</TotalTime>
  <Pages>3</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CSE312</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CSE312</dc:title>
  <dc:subject/>
  <dc:creator/>
  <cp:keywords/>
  <dc:description/>
  <cp:lastModifiedBy/>
  <cp:revision>1</cp:revision>
  <dcterms:created xsi:type="dcterms:W3CDTF">2020-04-10T22:54:00Z</dcterms:created>
  <dcterms:modified xsi:type="dcterms:W3CDTF">2020-04-17T19:26:00Z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